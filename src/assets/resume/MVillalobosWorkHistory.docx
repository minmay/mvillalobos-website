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170" w:type="dxa"/>
        <w:tblInd w:w="-1062" w:type="dxa"/>
        <w:tblLayout w:type="fixed"/>
        <w:tblLook w:val="0000" w:firstRow="0" w:lastRow="0" w:firstColumn="0" w:lastColumn="0" w:noHBand="0" w:noVBand="0"/>
      </w:tblPr>
      <w:tblGrid>
        <w:gridCol w:w="1350"/>
        <w:gridCol w:w="8820"/>
      </w:tblGrid>
      <w:tr w:rsidR="00C02102" w14:paraId="2441D29C" w14:textId="77777777" w:rsidTr="008F4D17">
        <w:trPr>
          <w:cantSplit/>
          <w:trHeight w:val="459"/>
        </w:trPr>
        <w:tc>
          <w:tcPr>
            <w:tcW w:w="1350" w:type="dxa"/>
            <w:shd w:val="clear" w:color="auto" w:fill="auto"/>
          </w:tcPr>
          <w:p w14:paraId="3EB1A2F8" w14:textId="77777777" w:rsidR="00C02102" w:rsidRDefault="00C02102">
            <w:pPr>
              <w:pStyle w:val="SectionTitle"/>
              <w:snapToGrid w:val="0"/>
            </w:pPr>
            <w:r>
              <w:t>Objective</w:t>
            </w:r>
          </w:p>
        </w:tc>
        <w:tc>
          <w:tcPr>
            <w:tcW w:w="8820" w:type="dxa"/>
            <w:tcBorders>
              <w:bottom w:val="single" w:sz="4" w:space="0" w:color="000000"/>
            </w:tcBorders>
            <w:shd w:val="clear" w:color="auto" w:fill="auto"/>
          </w:tcPr>
          <w:p w14:paraId="0B35998C" w14:textId="77777777" w:rsidR="00A1344C" w:rsidRPr="00A1344C" w:rsidRDefault="00A1344C" w:rsidP="00A1344C">
            <w:pPr>
              <w:pStyle w:val="Objective"/>
              <w:snapToGrid w:val="0"/>
            </w:pPr>
            <w:r w:rsidRPr="00A1344C">
              <w:t>Hands-on Software Architect and Software Engineer. Expert Java programmer. Leader within the Software Developer community. Mentor. Experienced with Python and Ruby. Ad Tech expert. Apache Flink expert. Enjoys software architecture, data-architecture, distributed software systems, stream programming, network programming, and concurrency programming.</w:t>
            </w:r>
          </w:p>
          <w:p w14:paraId="421B1EAB" w14:textId="1CEBE49B" w:rsidR="00A1344C" w:rsidRPr="00A1344C" w:rsidRDefault="00A1344C" w:rsidP="00A1344C">
            <w:pPr>
              <w:pStyle w:val="Objective"/>
              <w:snapToGrid w:val="0"/>
            </w:pPr>
            <w:r>
              <w:br/>
            </w:r>
            <w:r w:rsidRPr="00A1344C">
              <w:t xml:space="preserve">Seeking roles as a Software Architect, Data-Architect or Principal Software Engineer. Works either Full-Time or Corp-to-Corp. Open to and experienced with remote development. </w:t>
            </w:r>
            <w:r w:rsidR="00173BEF">
              <w:br/>
            </w:r>
            <w:r w:rsidR="00173BEF">
              <w:br/>
            </w:r>
            <w:r w:rsidRPr="00A1344C">
              <w:t>Hoping to continue my growth in Data Architecture and Stream Programming with Apache Flink.</w:t>
            </w:r>
          </w:p>
          <w:p w14:paraId="3FC5D9D0" w14:textId="25745A15" w:rsidR="004E1071" w:rsidRPr="004E1071" w:rsidRDefault="004E1071" w:rsidP="00802C6E">
            <w:pPr>
              <w:pStyle w:val="Objective"/>
              <w:snapToGrid w:val="0"/>
            </w:pPr>
          </w:p>
        </w:tc>
      </w:tr>
      <w:tr w:rsidR="00A6008E" w14:paraId="48250AE5" w14:textId="77777777" w:rsidTr="008F4D17">
        <w:trPr>
          <w:cantSplit/>
          <w:trHeight w:val="756"/>
        </w:trPr>
        <w:tc>
          <w:tcPr>
            <w:tcW w:w="1350" w:type="dxa"/>
            <w:vMerge w:val="restart"/>
            <w:shd w:val="clear" w:color="auto" w:fill="auto"/>
          </w:tcPr>
          <w:p w14:paraId="0C39808B" w14:textId="77777777" w:rsidR="00A6008E" w:rsidRDefault="00A6008E">
            <w:pPr>
              <w:pStyle w:val="SectionTitle"/>
              <w:snapToGrid w:val="0"/>
            </w:pPr>
            <w:r>
              <w:t>Experience</w:t>
            </w:r>
          </w:p>
        </w:tc>
        <w:tc>
          <w:tcPr>
            <w:tcW w:w="8820" w:type="dxa"/>
            <w:tcBorders>
              <w:top w:val="single" w:sz="4" w:space="0" w:color="000000"/>
              <w:bottom w:val="single" w:sz="4" w:space="0" w:color="000000"/>
            </w:tcBorders>
            <w:shd w:val="clear" w:color="auto" w:fill="auto"/>
          </w:tcPr>
          <w:p w14:paraId="56071E59" w14:textId="4B958A65" w:rsidR="00156D20" w:rsidRDefault="00BD1EBF" w:rsidP="00156D20">
            <w:pPr>
              <w:pStyle w:val="CompanyName"/>
              <w:snapToGrid w:val="0"/>
            </w:pPr>
            <w:r>
              <w:t>Beyond Limits, Inc.</w:t>
            </w:r>
          </w:p>
          <w:p w14:paraId="6A242EE5" w14:textId="268FB00F" w:rsidR="00156D20" w:rsidRDefault="00156D20" w:rsidP="00156D20">
            <w:pPr>
              <w:pStyle w:val="TitleDivision"/>
              <w:tabs>
                <w:tab w:val="right" w:pos="8532"/>
              </w:tabs>
            </w:pPr>
            <w:r>
              <w:t>S</w:t>
            </w:r>
            <w:r w:rsidR="00BD1EBF">
              <w:t>oftware Architect</w:t>
            </w:r>
            <w:r w:rsidR="00E32B32">
              <w:t xml:space="preserve"> / Hybrid AI SaaS</w:t>
            </w:r>
            <w:r>
              <w:tab/>
              <w:t xml:space="preserve"> </w:t>
            </w:r>
          </w:p>
          <w:p w14:paraId="0927FCFB" w14:textId="37FE1E2B" w:rsidR="00156D20" w:rsidRDefault="008B3466" w:rsidP="00156D20">
            <w:pPr>
              <w:pStyle w:val="DateLocation"/>
              <w:tabs>
                <w:tab w:val="clear" w:pos="2952"/>
                <w:tab w:val="clear" w:pos="6480"/>
                <w:tab w:val="right" w:pos="8532"/>
              </w:tabs>
            </w:pPr>
            <w:r>
              <w:t>Jan</w:t>
            </w:r>
            <w:r w:rsidR="00156D20">
              <w:t xml:space="preserve"> 20</w:t>
            </w:r>
            <w:r w:rsidR="00BD1EBF">
              <w:t>20</w:t>
            </w:r>
            <w:r w:rsidR="00156D20">
              <w:t xml:space="preserve">- </w:t>
            </w:r>
            <w:r w:rsidR="00A1344C">
              <w:t>Dec 2023</w:t>
            </w:r>
            <w:r w:rsidR="00156D20">
              <w:tab/>
            </w:r>
            <w:r w:rsidR="0010114E">
              <w:t>Glendale</w:t>
            </w:r>
            <w:r w:rsidR="00156D20">
              <w:t>, CA</w:t>
            </w:r>
          </w:p>
          <w:p w14:paraId="5E20F157" w14:textId="77777777" w:rsidR="00156D20" w:rsidRDefault="00156D20" w:rsidP="00156D20"/>
          <w:p w14:paraId="68A834CB" w14:textId="77777777" w:rsidR="00A1344C" w:rsidRPr="00A1344C" w:rsidRDefault="00A1344C" w:rsidP="00A1344C">
            <w:pPr>
              <w:snapToGrid w:val="0"/>
            </w:pPr>
            <w:r w:rsidRPr="00A1344C">
              <w:t>Hands-on Software Architect for hybrid AI cloud-based SaaS product offerings.</w:t>
            </w:r>
          </w:p>
          <w:p w14:paraId="06106761" w14:textId="77777777" w:rsidR="00BD1EBF" w:rsidRDefault="00BD1EBF" w:rsidP="00BD1EBF">
            <w:pPr>
              <w:snapToGrid w:val="0"/>
            </w:pPr>
          </w:p>
          <w:p w14:paraId="344CE409" w14:textId="478D7A02" w:rsidR="00A1344C" w:rsidRDefault="00A1344C" w:rsidP="00173BEF">
            <w:r w:rsidRPr="00A1344C">
              <w:t xml:space="preserve">Delivered architecture for several products using Attribute Driven Design methodology. This required </w:t>
            </w:r>
            <w:r>
              <w:br/>
            </w:r>
            <w:r w:rsidRPr="00A1344C">
              <w:t xml:space="preserve">me to determine architecturally significant requirements, documenting quality attribute scenarios, constraints, concerns, designs, and design decision, architectural patterns, reference architectures, and </w:t>
            </w:r>
            <w:r w:rsidR="00173BEF">
              <w:t xml:space="preserve">create </w:t>
            </w:r>
            <w:r w:rsidRPr="00A1344C">
              <w:t>architecture diagrams. I also had to lead the development of proof-of-concepts.</w:t>
            </w:r>
          </w:p>
          <w:p w14:paraId="05F4629C" w14:textId="1E312B65" w:rsidR="00A35B30" w:rsidRPr="00A1344C" w:rsidRDefault="00173BEF" w:rsidP="00173BEF">
            <w:r>
              <w:br/>
            </w:r>
            <w:r w:rsidR="00A35B30" w:rsidRPr="00A1344C">
              <w:t>Designed cloud-agnostic architecture deployable to AWS, Kubernetes, or locally completely within Docker containers. This allowed the team to quickly iterate upon and validate distributed design concepts, as well as improve our developer experience with a choice between local, containerized, or cloud-based execution.</w:t>
            </w:r>
            <w:r>
              <w:t xml:space="preserve"> All components of the system had a plan for horizontal scalability.</w:t>
            </w:r>
            <w:r>
              <w:br/>
            </w:r>
            <w:r>
              <w:br/>
            </w:r>
            <w:r w:rsidRPr="00173BEF">
              <w:t>Individual Software engineering accomplishments:</w:t>
            </w:r>
          </w:p>
          <w:p w14:paraId="0BF5D45F" w14:textId="5779039D" w:rsidR="00A1344C" w:rsidRPr="00A1344C" w:rsidRDefault="00A1344C" w:rsidP="00A1344C">
            <w:pPr>
              <w:pStyle w:val="Achievement"/>
            </w:pPr>
            <w:r w:rsidRPr="00A1344C">
              <w:t>Implemented several real-time</w:t>
            </w:r>
            <w:r w:rsidR="00A35B30">
              <w:t xml:space="preserve"> </w:t>
            </w:r>
            <w:r w:rsidR="00A35B30">
              <w:t>massively parallel</w:t>
            </w:r>
            <w:r w:rsidRPr="00A1344C">
              <w:t xml:space="preserve"> data streaming pipelines using Apache Flink and </w:t>
            </w:r>
            <w:r w:rsidR="00A35B30">
              <w:br/>
            </w:r>
            <w:r w:rsidRPr="00A1344C">
              <w:t>Apache Flink Stateful Functions.</w:t>
            </w:r>
          </w:p>
          <w:p w14:paraId="62FB3E9E" w14:textId="77777777" w:rsidR="00A1344C" w:rsidRDefault="00A1344C" w:rsidP="00A1344C">
            <w:pPr>
              <w:pStyle w:val="Achievement"/>
            </w:pPr>
            <w:r w:rsidRPr="00A1344C">
              <w:t>Implemented grammar and dynamic programming language in ANTLR to support real-time expression evaluations of time-series data.</w:t>
            </w:r>
          </w:p>
          <w:p w14:paraId="2F338314" w14:textId="716C7915" w:rsidR="00A1344C" w:rsidRDefault="00A1344C" w:rsidP="00A1344C">
            <w:pPr>
              <w:pStyle w:val="Achievement"/>
            </w:pPr>
            <w:r>
              <w:t>Implemented a robust time-series ingestion micro-service</w:t>
            </w:r>
            <w:r w:rsidR="00173BEF">
              <w:t xml:space="preserve"> using Spring Boot.</w:t>
            </w:r>
          </w:p>
          <w:p w14:paraId="3BAA0182" w14:textId="77777777" w:rsidR="00173BEF" w:rsidRDefault="00173BEF" w:rsidP="00173BEF"/>
          <w:p w14:paraId="51E94467" w14:textId="06D63118" w:rsidR="00173BEF" w:rsidRPr="00A1344C" w:rsidRDefault="00173BEF" w:rsidP="00173BEF">
            <w:r>
              <w:t>As a team-player, I helped with the following:</w:t>
            </w:r>
          </w:p>
          <w:p w14:paraId="381BAD19" w14:textId="6EB46251" w:rsidR="00A1344C" w:rsidRPr="00A1344C" w:rsidRDefault="000E210B" w:rsidP="00A1344C">
            <w:pPr>
              <w:pStyle w:val="Achievement"/>
            </w:pPr>
            <w:r>
              <w:t>Led</w:t>
            </w:r>
            <w:r w:rsidR="00A1344C" w:rsidRPr="00A1344C">
              <w:t xml:space="preserve"> the engineering effort for several Spring Boot micro-services.</w:t>
            </w:r>
          </w:p>
          <w:p w14:paraId="7B799988" w14:textId="21DC503F" w:rsidR="00A1344C" w:rsidRPr="00A1344C" w:rsidRDefault="00A1344C" w:rsidP="00A1344C">
            <w:pPr>
              <w:pStyle w:val="Achievement"/>
            </w:pPr>
            <w:r w:rsidRPr="00A1344C">
              <w:t xml:space="preserve">Mentored developers in programming, Java, Spring Boot, Apache Flink, Docker (Containerization), </w:t>
            </w:r>
            <w:r w:rsidR="000E210B">
              <w:br/>
            </w:r>
            <w:r w:rsidRPr="00A1344C">
              <w:t>Python, and software architecture.</w:t>
            </w:r>
          </w:p>
          <w:p w14:paraId="7F45C6D1" w14:textId="6B878FE9" w:rsidR="00A1344C" w:rsidRPr="00A1344C" w:rsidRDefault="00173BEF" w:rsidP="00173BEF">
            <w:r>
              <w:br/>
            </w:r>
            <w:r w:rsidR="00A1344C" w:rsidRPr="00A1344C">
              <w:t>Project used Apache Flink, Apache Flink Stateful Functions, Apache Kafka, Apache Parquet, Influx DB, Java, JDBC, JPA, NodeJS, React, Spring Boot, Spring Data, PostgreSQL, Python, ActiveMQ, Amazon S3, Redis</w:t>
            </w:r>
            <w:r>
              <w:t xml:space="preserve">, </w:t>
            </w:r>
            <w:r w:rsidRPr="00A1344C">
              <w:t>Amazon Elastic Map-Reduce (EMR)</w:t>
            </w:r>
            <w:r>
              <w:t>, Protocol Buffers, Gradle.</w:t>
            </w:r>
          </w:p>
          <w:p w14:paraId="42CCDC1D" w14:textId="27D8AC62" w:rsidR="00A6008E" w:rsidRDefault="00A6008E" w:rsidP="00BD1EBF">
            <w:pPr>
              <w:snapToGrid w:val="0"/>
            </w:pPr>
          </w:p>
        </w:tc>
      </w:tr>
      <w:tr w:rsidR="00802C6E" w14:paraId="2C0E08C3" w14:textId="77777777" w:rsidTr="008F4D17">
        <w:trPr>
          <w:cantSplit/>
          <w:trHeight w:val="756"/>
        </w:trPr>
        <w:tc>
          <w:tcPr>
            <w:tcW w:w="1350" w:type="dxa"/>
            <w:vMerge/>
            <w:shd w:val="clear" w:color="auto" w:fill="auto"/>
          </w:tcPr>
          <w:p w14:paraId="2344C076" w14:textId="77777777" w:rsidR="00802C6E" w:rsidRDefault="00802C6E">
            <w:pPr>
              <w:pStyle w:val="SectionTitle"/>
              <w:snapToGrid w:val="0"/>
            </w:pPr>
          </w:p>
        </w:tc>
        <w:tc>
          <w:tcPr>
            <w:tcW w:w="8820" w:type="dxa"/>
            <w:tcBorders>
              <w:top w:val="single" w:sz="4" w:space="0" w:color="000000"/>
              <w:bottom w:val="single" w:sz="4" w:space="0" w:color="000000"/>
            </w:tcBorders>
            <w:shd w:val="clear" w:color="auto" w:fill="auto"/>
          </w:tcPr>
          <w:p w14:paraId="1C344AF1" w14:textId="248CACB6" w:rsidR="00802C6E" w:rsidRDefault="0074703C" w:rsidP="00802C6E">
            <w:pPr>
              <w:pStyle w:val="CompanyName"/>
              <w:snapToGrid w:val="0"/>
            </w:pPr>
            <w:r>
              <w:t>Walt Disney Direct-to Consumer &amp; International</w:t>
            </w:r>
          </w:p>
          <w:p w14:paraId="1D2BC0F7" w14:textId="630F2431" w:rsidR="00802C6E" w:rsidRDefault="00802C6E" w:rsidP="00802C6E">
            <w:pPr>
              <w:pStyle w:val="TitleDivision"/>
              <w:tabs>
                <w:tab w:val="right" w:pos="8532"/>
              </w:tabs>
            </w:pPr>
            <w:r>
              <w:t>Sr. Software Engineer</w:t>
            </w:r>
            <w:r w:rsidR="00BD1EBF">
              <w:t xml:space="preserve"> / Digital Rights Management</w:t>
            </w:r>
            <w:r>
              <w:tab/>
            </w:r>
            <w:r w:rsidR="0074703C">
              <w:t>Consultant</w:t>
            </w:r>
          </w:p>
          <w:p w14:paraId="32968D29" w14:textId="49BB3B9F" w:rsidR="00802C6E" w:rsidRDefault="008B3466" w:rsidP="00802C6E">
            <w:pPr>
              <w:pStyle w:val="DateLocation"/>
              <w:tabs>
                <w:tab w:val="clear" w:pos="2952"/>
                <w:tab w:val="clear" w:pos="6480"/>
                <w:tab w:val="right" w:pos="8532"/>
              </w:tabs>
            </w:pPr>
            <w:r>
              <w:t>Apr</w:t>
            </w:r>
            <w:r w:rsidR="00802C6E">
              <w:t xml:space="preserve"> 201</w:t>
            </w:r>
            <w:r w:rsidR="0074703C">
              <w:t>9</w:t>
            </w:r>
            <w:r w:rsidR="00802C6E">
              <w:t xml:space="preserve">- </w:t>
            </w:r>
            <w:r>
              <w:t>Jan</w:t>
            </w:r>
            <w:r w:rsidR="00802C6E">
              <w:t xml:space="preserve"> 20</w:t>
            </w:r>
            <w:r w:rsidR="0074703C">
              <w:t>20</w:t>
            </w:r>
            <w:r w:rsidR="00802C6E">
              <w:tab/>
              <w:t>Glendale, CA</w:t>
            </w:r>
          </w:p>
          <w:p w14:paraId="071B4DBE" w14:textId="77777777" w:rsidR="0074703C" w:rsidRDefault="0074703C" w:rsidP="0074703C">
            <w:pPr>
              <w:pStyle w:val="Achievement"/>
              <w:numPr>
                <w:ilvl w:val="0"/>
                <w:numId w:val="0"/>
              </w:numPr>
            </w:pPr>
          </w:p>
          <w:p w14:paraId="27CE932A" w14:textId="77777777" w:rsidR="008B3466" w:rsidRPr="008B3466" w:rsidRDefault="008B3466" w:rsidP="008B3466">
            <w:r w:rsidRPr="008B3466">
              <w:t xml:space="preserve">Integrated Disney’s Direct to Consumer Streaming Technology assets with the </w:t>
            </w:r>
            <w:proofErr w:type="spellStart"/>
            <w:r w:rsidRPr="008B3466">
              <w:t>RightsLine</w:t>
            </w:r>
            <w:proofErr w:type="spellEnd"/>
            <w:r w:rsidRPr="008B3466">
              <w:t xml:space="preserve"> digital rights management PaaS.</w:t>
            </w:r>
          </w:p>
          <w:p w14:paraId="7B119BA7" w14:textId="77777777" w:rsidR="008B3466" w:rsidRPr="008B3466" w:rsidRDefault="008B3466" w:rsidP="008B3466">
            <w:pPr>
              <w:pStyle w:val="Achievement"/>
            </w:pPr>
            <w:r w:rsidRPr="008B3466">
              <w:t>Designed and developed a business rules engine to compute digital rights based on specified rules and airdates. Employed the Attribute-Driven Design methodology (ADD 3.0) to deliver a well-structured architecture.</w:t>
            </w:r>
          </w:p>
          <w:p w14:paraId="2232E4D0" w14:textId="77777777" w:rsidR="00802C6E" w:rsidRDefault="008B3466" w:rsidP="008B3466">
            <w:pPr>
              <w:pStyle w:val="Achievement"/>
            </w:pPr>
            <w:r w:rsidRPr="008B3466">
              <w:t xml:space="preserve">Collaborated closely with a team of developers to maintain and enhance a critical data pipeline responsible for publishing digital rights into the </w:t>
            </w:r>
            <w:proofErr w:type="spellStart"/>
            <w:r w:rsidRPr="008B3466">
              <w:t>RightsLine</w:t>
            </w:r>
            <w:proofErr w:type="spellEnd"/>
            <w:r w:rsidRPr="008B3466">
              <w:t xml:space="preserve"> digital rights management system. Utilized a tech stack comprised of Spring Boot, GitLab, Jenkins, Kubernetes, EKS, Kotlin, Java, and PostgreSQL.</w:t>
            </w:r>
          </w:p>
          <w:p w14:paraId="1F982D49" w14:textId="37885C36" w:rsidR="000E210B" w:rsidRPr="00802C6E" w:rsidRDefault="000E210B" w:rsidP="000E210B"/>
        </w:tc>
      </w:tr>
      <w:tr w:rsidR="00BD1EBF" w14:paraId="55B7B13A" w14:textId="77777777" w:rsidTr="008F4D17">
        <w:trPr>
          <w:cantSplit/>
          <w:trHeight w:val="756"/>
        </w:trPr>
        <w:tc>
          <w:tcPr>
            <w:tcW w:w="1350" w:type="dxa"/>
            <w:vMerge/>
            <w:shd w:val="clear" w:color="auto" w:fill="auto"/>
          </w:tcPr>
          <w:p w14:paraId="534208F1" w14:textId="77777777" w:rsidR="00BD1EBF" w:rsidRDefault="00BD1EBF">
            <w:pPr>
              <w:pStyle w:val="SectionTitle"/>
              <w:snapToGrid w:val="0"/>
            </w:pPr>
          </w:p>
        </w:tc>
        <w:tc>
          <w:tcPr>
            <w:tcW w:w="8820" w:type="dxa"/>
            <w:tcBorders>
              <w:top w:val="single" w:sz="4" w:space="0" w:color="000000"/>
              <w:bottom w:val="single" w:sz="4" w:space="0" w:color="000000"/>
            </w:tcBorders>
            <w:shd w:val="clear" w:color="auto" w:fill="auto"/>
          </w:tcPr>
          <w:p w14:paraId="2A85FE71" w14:textId="77777777" w:rsidR="00BD1EBF" w:rsidRDefault="00BD1EBF" w:rsidP="00BD1EBF">
            <w:pPr>
              <w:pStyle w:val="CompanyName"/>
              <w:snapToGrid w:val="0"/>
            </w:pPr>
            <w:r>
              <w:t>Gamblit Gaming, LLC</w:t>
            </w:r>
          </w:p>
          <w:p w14:paraId="717EEC1F" w14:textId="3854AB06" w:rsidR="00BD1EBF" w:rsidRDefault="00BD1EBF" w:rsidP="00BD1EBF">
            <w:pPr>
              <w:pStyle w:val="TitleDivision"/>
              <w:tabs>
                <w:tab w:val="right" w:pos="8532"/>
              </w:tabs>
            </w:pPr>
            <w:r>
              <w:t>Sr. Software Engineer / Regulated Gaming</w:t>
            </w:r>
            <w:r>
              <w:tab/>
              <w:t>Technology</w:t>
            </w:r>
          </w:p>
          <w:p w14:paraId="2D354E82" w14:textId="0E24FC9B" w:rsidR="00BD1EBF" w:rsidRDefault="008B3466" w:rsidP="00BD1EBF">
            <w:pPr>
              <w:pStyle w:val="DateLocation"/>
              <w:tabs>
                <w:tab w:val="clear" w:pos="2952"/>
                <w:tab w:val="clear" w:pos="6480"/>
                <w:tab w:val="right" w:pos="8532"/>
              </w:tabs>
            </w:pPr>
            <w:r>
              <w:t>Nov</w:t>
            </w:r>
            <w:r w:rsidR="00BD1EBF">
              <w:t xml:space="preserve"> 2015- </w:t>
            </w:r>
            <w:r>
              <w:t>Jan</w:t>
            </w:r>
            <w:r w:rsidR="00BD1EBF">
              <w:t xml:space="preserve"> 2019</w:t>
            </w:r>
            <w:r w:rsidR="00BD1EBF">
              <w:tab/>
              <w:t>Glendale, CA</w:t>
            </w:r>
          </w:p>
          <w:p w14:paraId="7111A4C5" w14:textId="77777777" w:rsidR="00BD1EBF" w:rsidRDefault="00BD1EBF" w:rsidP="00BD1EBF"/>
          <w:p w14:paraId="4CEB07B6" w14:textId="4EF4A1D9" w:rsidR="00BD1EBF" w:rsidRPr="004E1071" w:rsidRDefault="00BD1EBF" w:rsidP="00BD1EBF">
            <w:pPr>
              <w:snapToGrid w:val="0"/>
            </w:pPr>
            <w:r>
              <w:t>We</w:t>
            </w:r>
            <w:r w:rsidRPr="004E1071">
              <w:t xml:space="preserve"> </w:t>
            </w:r>
            <w:r>
              <w:t xml:space="preserve">developed </w:t>
            </w:r>
            <w:r w:rsidRPr="004E1071">
              <w:t xml:space="preserve">software for casino gaming systems (Las Vegas). These </w:t>
            </w:r>
            <w:r>
              <w:t>were</w:t>
            </w:r>
            <w:r w:rsidRPr="004E1071">
              <w:t xml:space="preserve"> skill</w:t>
            </w:r>
            <w:r>
              <w:t>-</w:t>
            </w:r>
            <w:r w:rsidRPr="004E1071">
              <w:t>based casino video games with touch screens, bill validators, printers, that must interface with casinos via the Slot Accounting System (SAS) protocol. My role was software architecture, hands-on development, mentoring, and technical leadership.</w:t>
            </w:r>
            <w:r w:rsidR="000E210B">
              <w:br/>
            </w:r>
          </w:p>
          <w:p w14:paraId="1CD35858" w14:textId="137D824C" w:rsidR="000E210B" w:rsidRPr="000E210B" w:rsidRDefault="000E210B" w:rsidP="000E210B">
            <w:pPr>
              <w:pStyle w:val="Achievement"/>
            </w:pPr>
            <w:r w:rsidRPr="000E210B">
              <w:t xml:space="preserve">Architected and developed RESTful APIs utilizing Java, JDK 1.8, and Spring Boot. Defined a well-structured layered architecture, package organization, and build processes. Provided mentorship on </w:t>
            </w:r>
            <w:r>
              <w:br/>
            </w:r>
            <w:r w:rsidRPr="000E210B">
              <w:t xml:space="preserve">best practices in concurrency programming, domain-driven design, and Spring Framework. </w:t>
            </w:r>
            <w:r>
              <w:br/>
            </w:r>
            <w:r w:rsidRPr="000E210B">
              <w:t>Technologies leveraged dependency injection, transaction management with AOP, JAX-RS with Jersey, JSON serialization with Jackson, JDBC, Docker, Docker Compose, Flyway database migrations, PostgreSQL, and Microsoft SQL Server.</w:t>
            </w:r>
          </w:p>
          <w:p w14:paraId="31CEC2F2" w14:textId="77777777" w:rsidR="000E210B" w:rsidRPr="000E210B" w:rsidRDefault="000E210B" w:rsidP="000E210B">
            <w:pPr>
              <w:pStyle w:val="Achievement"/>
            </w:pPr>
            <w:r w:rsidRPr="000E210B">
              <w:t>Engineered a streaming data statistical calculator assessing randomness with the Runs Test and Autocorrelation Test, capable of handling extensive datasets and input files exceeding 10 GB. Implemented algorithms from scratch based on academic research papers from NIST.</w:t>
            </w:r>
          </w:p>
          <w:p w14:paraId="0DF542DC" w14:textId="50FC5176" w:rsidR="000E210B" w:rsidRPr="000E210B" w:rsidRDefault="000E210B" w:rsidP="000E210B">
            <w:pPr>
              <w:pStyle w:val="Achievement"/>
            </w:pPr>
            <w:r w:rsidRPr="000E210B">
              <w:t>Implemented high-performance, low-latency TCP/IP application</w:t>
            </w:r>
            <w:r>
              <w:t xml:space="preserve"> </w:t>
            </w:r>
            <w:r w:rsidRPr="000E210B">
              <w:t xml:space="preserve">layer protocols utilizing Java 8, NIO, </w:t>
            </w:r>
            <w:r>
              <w:br/>
            </w:r>
            <w:r w:rsidRPr="000E210B">
              <w:t>and Netty.</w:t>
            </w:r>
          </w:p>
          <w:p w14:paraId="23F1973D" w14:textId="77777777" w:rsidR="000E210B" w:rsidRPr="000E210B" w:rsidRDefault="000E210B" w:rsidP="000E210B">
            <w:pPr>
              <w:pStyle w:val="Achievement"/>
            </w:pPr>
            <w:r w:rsidRPr="000E210B">
              <w:t xml:space="preserve">Created a Java-based command-line tool integrated with Git, facilitating the analysis of Maven projects and automated checking out of dependencies in the organization's designated build or tagging order. Leveraged Maven Aether and </w:t>
            </w:r>
            <w:proofErr w:type="spellStart"/>
            <w:r w:rsidRPr="000E210B">
              <w:t>JGit</w:t>
            </w:r>
            <w:proofErr w:type="spellEnd"/>
            <w:r w:rsidRPr="000E210B">
              <w:t xml:space="preserve"> libraries.</w:t>
            </w:r>
          </w:p>
          <w:p w14:paraId="5CEA40B9" w14:textId="3F310D79" w:rsidR="000E210B" w:rsidRPr="000E210B" w:rsidRDefault="000E210B" w:rsidP="000E210B">
            <w:pPr>
              <w:pStyle w:val="Achievement"/>
            </w:pPr>
            <w:r w:rsidRPr="000E210B">
              <w:t xml:space="preserve">Led the architecture and development of a full-stack system, employing Attribute-Driven Design methodology (ADD 3.0). Orchestrated UI development with Angular 6 and Bootstrap, RESTful API development with Python 2, Flask, and SQL Alchemy, and OAuth 2 Authorization server </w:t>
            </w:r>
            <w:r>
              <w:br/>
            </w:r>
            <w:r w:rsidRPr="000E210B">
              <w:t>implementation with Python 2, Flask, Authlib, Open LDAP, and SQL Alchemy.</w:t>
            </w:r>
          </w:p>
          <w:p w14:paraId="275DD4C1" w14:textId="192CBDA1" w:rsidR="00BD1EBF" w:rsidRDefault="00BD1EBF" w:rsidP="000E210B">
            <w:pPr>
              <w:pStyle w:val="Achievement"/>
              <w:numPr>
                <w:ilvl w:val="0"/>
                <w:numId w:val="0"/>
              </w:numPr>
              <w:ind w:left="360"/>
            </w:pPr>
          </w:p>
        </w:tc>
      </w:tr>
      <w:tr w:rsidR="0010114E" w14:paraId="23DAEBF3" w14:textId="77777777" w:rsidTr="008F4D17">
        <w:trPr>
          <w:cantSplit/>
          <w:trHeight w:val="756"/>
        </w:trPr>
        <w:tc>
          <w:tcPr>
            <w:tcW w:w="1350" w:type="dxa"/>
            <w:vMerge/>
            <w:shd w:val="clear" w:color="auto" w:fill="auto"/>
          </w:tcPr>
          <w:p w14:paraId="55D041BA"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2EE690EA" w14:textId="488AD2CB" w:rsidR="0010114E" w:rsidRDefault="0010114E" w:rsidP="0010114E">
            <w:pPr>
              <w:pStyle w:val="CompanyName"/>
              <w:snapToGrid w:val="0"/>
            </w:pPr>
            <w:r>
              <w:t>Loot Crate</w:t>
            </w:r>
          </w:p>
          <w:p w14:paraId="5E523454" w14:textId="443E7547" w:rsidR="0010114E" w:rsidRDefault="0010114E" w:rsidP="0010114E">
            <w:pPr>
              <w:pStyle w:val="TitleDivision"/>
              <w:tabs>
                <w:tab w:val="right" w:pos="8532"/>
              </w:tabs>
            </w:pPr>
            <w:r>
              <w:t>Sr. Software Engineer / eCommerce</w:t>
            </w:r>
            <w:r>
              <w:tab/>
              <w:t xml:space="preserve">Technology </w:t>
            </w:r>
          </w:p>
          <w:p w14:paraId="12AE53C2" w14:textId="5705B88A" w:rsidR="0010114E" w:rsidRDefault="00336D2C" w:rsidP="0010114E">
            <w:pPr>
              <w:pStyle w:val="DateLocation"/>
              <w:tabs>
                <w:tab w:val="clear" w:pos="2952"/>
                <w:tab w:val="clear" w:pos="6480"/>
                <w:tab w:val="right" w:pos="8532"/>
              </w:tabs>
            </w:pPr>
            <w:r>
              <w:t>Apr</w:t>
            </w:r>
            <w:r w:rsidR="0010114E">
              <w:t xml:space="preserve"> 2015- </w:t>
            </w:r>
            <w:r>
              <w:t>Nov</w:t>
            </w:r>
            <w:r w:rsidR="0010114E">
              <w:t xml:space="preserve"> 2015</w:t>
            </w:r>
            <w:r w:rsidR="0010114E">
              <w:tab/>
              <w:t>Los Angeles, CA</w:t>
            </w:r>
          </w:p>
          <w:p w14:paraId="44CFF9C4" w14:textId="77777777" w:rsidR="0010114E" w:rsidRDefault="0010114E" w:rsidP="0010114E"/>
          <w:p w14:paraId="74703853" w14:textId="77777777" w:rsidR="000E210B" w:rsidRPr="000E210B" w:rsidRDefault="000E210B" w:rsidP="000E210B">
            <w:pPr>
              <w:snapToGrid w:val="0"/>
            </w:pPr>
            <w:r w:rsidRPr="000E210B">
              <w:t>Led the transition from a monolithic Ruby on Rails application focusing on subscription and shipping services to a distributed architecture, meticulously assessing key components to address performance and scalability challenges while recommending appropriate technical solutions.</w:t>
            </w:r>
          </w:p>
          <w:p w14:paraId="79ADA832" w14:textId="65E745DE" w:rsidR="0010114E" w:rsidRPr="00827808" w:rsidRDefault="0010114E" w:rsidP="0010114E">
            <w:pPr>
              <w:snapToGrid w:val="0"/>
            </w:pPr>
            <w:r w:rsidRPr="0010114E">
              <w:t>.</w:t>
            </w:r>
          </w:p>
          <w:p w14:paraId="2B460336" w14:textId="7ACDEA04" w:rsidR="000E210B" w:rsidRPr="000E210B" w:rsidRDefault="000E210B" w:rsidP="000E210B">
            <w:pPr>
              <w:pStyle w:val="Achievement"/>
              <w:rPr>
                <w:lang w:eastAsia="zh-CN"/>
              </w:rPr>
            </w:pPr>
            <w:r w:rsidRPr="000E210B">
              <w:rPr>
                <w:lang w:eastAsia="zh-CN"/>
              </w:rPr>
              <w:t xml:space="preserve">Engineered and executed database migration scripts, enhancing the production PostgreSQL database </w:t>
            </w:r>
            <w:r>
              <w:rPr>
                <w:lang w:eastAsia="zh-CN"/>
              </w:rPr>
              <w:br/>
            </w:r>
            <w:r w:rsidRPr="000E210B">
              <w:rPr>
                <w:lang w:eastAsia="zh-CN"/>
              </w:rPr>
              <w:t>with referential integrity, auditing functionality, and data anomaly fixes.</w:t>
            </w:r>
          </w:p>
          <w:p w14:paraId="25925708" w14:textId="78139231" w:rsidR="000E210B" w:rsidRPr="000E210B" w:rsidRDefault="000E210B" w:rsidP="000E210B">
            <w:pPr>
              <w:pStyle w:val="Achievement"/>
              <w:rPr>
                <w:lang w:eastAsia="zh-CN"/>
              </w:rPr>
            </w:pPr>
            <w:r w:rsidRPr="000E210B">
              <w:rPr>
                <w:lang w:eastAsia="zh-CN"/>
              </w:rPr>
              <w:t>Created and implemented an internal Ruby GEM named "Badger</w:t>
            </w:r>
            <w:r>
              <w:rPr>
                <w:lang w:eastAsia="zh-CN"/>
              </w:rPr>
              <w:t>,</w:t>
            </w:r>
            <w:r w:rsidRPr="000E210B">
              <w:rPr>
                <w:lang w:eastAsia="zh-CN"/>
              </w:rPr>
              <w:t xml:space="preserve">" streamlining the development of </w:t>
            </w:r>
            <w:r>
              <w:rPr>
                <w:lang w:eastAsia="zh-CN"/>
              </w:rPr>
              <w:br/>
            </w:r>
            <w:r w:rsidRPr="000E210B">
              <w:rPr>
                <w:lang w:eastAsia="zh-CN"/>
              </w:rPr>
              <w:t xml:space="preserve">high-performing database batch programs. This significantly reduced execution time, cutting it down </w:t>
            </w:r>
            <w:r>
              <w:rPr>
                <w:lang w:eastAsia="zh-CN"/>
              </w:rPr>
              <w:br/>
            </w:r>
            <w:r w:rsidRPr="000E210B">
              <w:rPr>
                <w:lang w:eastAsia="zh-CN"/>
              </w:rPr>
              <w:t>from 18 hours to an impressive 15 minutes when compared to an ordinary MRI Ruby application.</w:t>
            </w:r>
          </w:p>
          <w:p w14:paraId="44E84D8C" w14:textId="77777777" w:rsidR="00AD15AC" w:rsidRPr="00AD15AC" w:rsidRDefault="00AD15AC" w:rsidP="00AD15AC">
            <w:pPr>
              <w:pStyle w:val="Achievement"/>
              <w:rPr>
                <w:lang w:eastAsia="zh-CN"/>
              </w:rPr>
            </w:pPr>
            <w:r w:rsidRPr="00AD15AC">
              <w:rPr>
                <w:lang w:eastAsia="zh-CN"/>
              </w:rPr>
              <w:t>Led the development of a high-performance, multi-threaded ETL data pipeline, efficiently handling 900,000 records, persisting 7 million database records, and uploading 3.5 million files totaling 73.3 GB in S3. Leveraged JRuby, Java threads, Java Concurrency, JDBC batch, Badger, and AWS for this project.</w:t>
            </w:r>
          </w:p>
          <w:p w14:paraId="31765656" w14:textId="490286CB" w:rsidR="0010114E" w:rsidRDefault="0010114E" w:rsidP="00AD15AC"/>
        </w:tc>
      </w:tr>
      <w:tr w:rsidR="0010114E" w14:paraId="3C0F086C" w14:textId="77777777" w:rsidTr="008F4D17">
        <w:trPr>
          <w:cantSplit/>
          <w:trHeight w:val="756"/>
        </w:trPr>
        <w:tc>
          <w:tcPr>
            <w:tcW w:w="1350" w:type="dxa"/>
            <w:vMerge/>
            <w:shd w:val="clear" w:color="auto" w:fill="auto"/>
          </w:tcPr>
          <w:p w14:paraId="71B4420C" w14:textId="77777777" w:rsidR="0010114E" w:rsidRDefault="0010114E">
            <w:pPr>
              <w:pStyle w:val="SectionTitle"/>
              <w:snapToGrid w:val="0"/>
            </w:pPr>
          </w:p>
        </w:tc>
        <w:tc>
          <w:tcPr>
            <w:tcW w:w="8820" w:type="dxa"/>
            <w:tcBorders>
              <w:top w:val="single" w:sz="4" w:space="0" w:color="000000"/>
              <w:bottom w:val="single" w:sz="4" w:space="0" w:color="000000"/>
            </w:tcBorders>
            <w:shd w:val="clear" w:color="auto" w:fill="auto"/>
          </w:tcPr>
          <w:p w14:paraId="4526BBB8" w14:textId="77777777" w:rsidR="0010114E" w:rsidRDefault="0010114E" w:rsidP="0010114E">
            <w:pPr>
              <w:pStyle w:val="CompanyName"/>
              <w:snapToGrid w:val="0"/>
            </w:pPr>
            <w:r>
              <w:t>Overstock.com</w:t>
            </w:r>
          </w:p>
          <w:p w14:paraId="79FC6139" w14:textId="77777777" w:rsidR="0010114E" w:rsidRDefault="0010114E" w:rsidP="0010114E">
            <w:pPr>
              <w:pStyle w:val="TitleDivision"/>
              <w:tabs>
                <w:tab w:val="right" w:pos="8532"/>
              </w:tabs>
            </w:pPr>
            <w:r>
              <w:t>Sr. Software Engineer / eCommerce</w:t>
            </w:r>
            <w:r>
              <w:tab/>
              <w:t xml:space="preserve">Consultant </w:t>
            </w:r>
          </w:p>
          <w:p w14:paraId="622AD0AD" w14:textId="7F44BCD0" w:rsidR="0010114E" w:rsidRDefault="00336D2C" w:rsidP="0010114E">
            <w:pPr>
              <w:pStyle w:val="DateLocation"/>
              <w:tabs>
                <w:tab w:val="clear" w:pos="2952"/>
                <w:tab w:val="clear" w:pos="6480"/>
                <w:tab w:val="right" w:pos="8532"/>
              </w:tabs>
            </w:pPr>
            <w:r>
              <w:t>Oct</w:t>
            </w:r>
            <w:r w:rsidR="0010114E">
              <w:t xml:space="preserve"> 2012- </w:t>
            </w:r>
            <w:r>
              <w:t>Apr</w:t>
            </w:r>
            <w:r w:rsidR="000813AB">
              <w:t xml:space="preserve"> 2015</w:t>
            </w:r>
            <w:r w:rsidR="0010114E">
              <w:tab/>
              <w:t>South Pasadena, CA</w:t>
            </w:r>
          </w:p>
          <w:p w14:paraId="1F945830" w14:textId="77777777" w:rsidR="0010114E" w:rsidRDefault="0010114E" w:rsidP="0010114E"/>
          <w:p w14:paraId="699C20CB" w14:textId="77777777" w:rsidR="00E32B32" w:rsidRPr="00E32B32" w:rsidRDefault="00E32B32" w:rsidP="00E32B32">
            <w:pPr>
              <w:snapToGrid w:val="0"/>
            </w:pPr>
            <w:r w:rsidRPr="00E32B32">
              <w:t>Engaged as a remote consultant on several Service Oriented Architecture (SOA) projects, specializing in the development and maintenance of RESTful Web Services, batch processing systems, and web applications.</w:t>
            </w:r>
          </w:p>
          <w:p w14:paraId="1907ED07" w14:textId="7A715A24" w:rsidR="0010114E" w:rsidRPr="00827808" w:rsidRDefault="0010114E" w:rsidP="0010114E">
            <w:pPr>
              <w:snapToGrid w:val="0"/>
            </w:pPr>
          </w:p>
          <w:p w14:paraId="5F076D51" w14:textId="77777777" w:rsidR="00E32B32" w:rsidRPr="00E32B32" w:rsidRDefault="00E32B32" w:rsidP="00E32B32">
            <w:pPr>
              <w:pStyle w:val="Achievement"/>
            </w:pPr>
            <w:r w:rsidRPr="00E32B32">
              <w:t>Collaborated in the development of tailored SOA solutions, including Mule SOA solutions, primarily focusing on RESTful APIs utilizing Spring Boot, JAX-RS, and JPA.</w:t>
            </w:r>
          </w:p>
          <w:p w14:paraId="215850A2" w14:textId="77777777" w:rsidR="00E32B32" w:rsidRPr="00E32B32" w:rsidRDefault="00E32B32" w:rsidP="00E32B32">
            <w:pPr>
              <w:pStyle w:val="Achievement"/>
            </w:pPr>
            <w:r w:rsidRPr="00E32B32">
              <w:t>Engineered efficient, stateless client libraries for HTTP REST, SFTP, and FTP, integral to our SOA components, enhancing communication and data transfer capabilities.</w:t>
            </w:r>
          </w:p>
          <w:p w14:paraId="43C1EA6B" w14:textId="77777777" w:rsidR="00E32B32" w:rsidRPr="00E32B32" w:rsidRDefault="00E32B32" w:rsidP="00E32B32">
            <w:pPr>
              <w:pStyle w:val="Achievement"/>
            </w:pPr>
            <w:r w:rsidRPr="00E32B32">
              <w:t>Implemented Docker containers for streamlined integration testing, ensuring robust testing procedures.</w:t>
            </w:r>
          </w:p>
          <w:p w14:paraId="1514B1F3" w14:textId="77777777" w:rsidR="00E32B32" w:rsidRPr="00E32B32" w:rsidRDefault="00E32B32" w:rsidP="00E32B32">
            <w:pPr>
              <w:pStyle w:val="Achievement"/>
            </w:pPr>
            <w:r w:rsidRPr="00E32B32">
              <w:t>Architected a distributed RESTful file system utilizing Netty and Cassandra.</w:t>
            </w:r>
          </w:p>
          <w:p w14:paraId="1D41AB5F" w14:textId="77777777" w:rsidR="00E32B32" w:rsidRPr="00E32B32" w:rsidRDefault="00E32B32" w:rsidP="00E32B32">
            <w:pPr>
              <w:pStyle w:val="Achievement"/>
            </w:pPr>
            <w:r w:rsidRPr="00E32B32">
              <w:t>Developed high-performing data pipelines designed to handle GB-sized XML payloads and batched information into a database. Utilized technologies such as Spring Boot, JAX-RS, StAX, and JDBC for optimal product performance.</w:t>
            </w:r>
          </w:p>
          <w:p w14:paraId="2B56CD4F" w14:textId="146FEAC0" w:rsidR="0010114E" w:rsidRDefault="0010114E" w:rsidP="00E32B32"/>
        </w:tc>
      </w:tr>
      <w:tr w:rsidR="00A6008E" w14:paraId="650080E3" w14:textId="77777777" w:rsidTr="008F4D17">
        <w:trPr>
          <w:cantSplit/>
          <w:trHeight w:val="756"/>
        </w:trPr>
        <w:tc>
          <w:tcPr>
            <w:tcW w:w="1350" w:type="dxa"/>
            <w:vMerge/>
            <w:shd w:val="clear" w:color="auto" w:fill="auto"/>
          </w:tcPr>
          <w:p w14:paraId="501FBC2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A121461" w14:textId="77777777" w:rsidR="00A6008E" w:rsidRDefault="00A6008E" w:rsidP="00156D20">
            <w:pPr>
              <w:pStyle w:val="CompanyName"/>
              <w:snapToGrid w:val="0"/>
            </w:pPr>
            <w:r>
              <w:t>SupplyFrame Media</w:t>
            </w:r>
          </w:p>
          <w:p w14:paraId="52A4B2B1" w14:textId="77777777" w:rsidR="00A6008E" w:rsidRDefault="00A6008E" w:rsidP="00156D20">
            <w:pPr>
              <w:pStyle w:val="TitleDivision"/>
              <w:tabs>
                <w:tab w:val="right" w:pos="8532"/>
              </w:tabs>
            </w:pPr>
            <w:r>
              <w:t>Lead Software Engineer / eCommerce</w:t>
            </w:r>
            <w:r>
              <w:tab/>
              <w:t xml:space="preserve">Technology </w:t>
            </w:r>
          </w:p>
          <w:p w14:paraId="136807E5" w14:textId="2308EBD8" w:rsidR="00A6008E" w:rsidRDefault="00336D2C" w:rsidP="00156D20">
            <w:pPr>
              <w:pStyle w:val="DateLocation"/>
              <w:tabs>
                <w:tab w:val="clear" w:pos="2952"/>
                <w:tab w:val="clear" w:pos="6480"/>
                <w:tab w:val="right" w:pos="8532"/>
              </w:tabs>
            </w:pPr>
            <w:r>
              <w:t>Apr</w:t>
            </w:r>
            <w:r w:rsidR="00A6008E">
              <w:t xml:space="preserve"> 2011- </w:t>
            </w:r>
            <w:r>
              <w:t>Sep</w:t>
            </w:r>
            <w:r w:rsidR="00A6008E">
              <w:t xml:space="preserve"> 2012</w:t>
            </w:r>
            <w:r w:rsidR="00A6008E">
              <w:tab/>
              <w:t>Los Angeles, CA</w:t>
            </w:r>
          </w:p>
          <w:p w14:paraId="19039CA2" w14:textId="77777777" w:rsidR="00A6008E" w:rsidRDefault="00A6008E" w:rsidP="00156D20"/>
          <w:p w14:paraId="08F954AD" w14:textId="413EB188" w:rsidR="00336D2C" w:rsidRDefault="00336D2C" w:rsidP="00336D2C">
            <w:pPr>
              <w:snapToGrid w:val="0"/>
            </w:pPr>
            <w:r w:rsidRPr="00336D2C">
              <w:t xml:space="preserve">Served as the Lead Developer for </w:t>
            </w:r>
            <w:proofErr w:type="spellStart"/>
            <w:r w:rsidRPr="00336D2C">
              <w:t>SupplyFrame</w:t>
            </w:r>
            <w:proofErr w:type="spellEnd"/>
            <w:r w:rsidRPr="00336D2C">
              <w:t xml:space="preserve"> Media's primary aggregate e-commerce platform, overseeing a dedicated development team.</w:t>
            </w:r>
          </w:p>
          <w:p w14:paraId="74AE8321" w14:textId="77777777" w:rsidR="00336D2C" w:rsidRPr="00336D2C" w:rsidRDefault="00336D2C" w:rsidP="00336D2C">
            <w:pPr>
              <w:snapToGrid w:val="0"/>
            </w:pPr>
          </w:p>
          <w:p w14:paraId="41614CF9" w14:textId="77777777" w:rsidR="00336D2C" w:rsidRPr="00336D2C" w:rsidRDefault="00336D2C" w:rsidP="00336D2C">
            <w:pPr>
              <w:pStyle w:val="Achievement"/>
            </w:pPr>
            <w:r w:rsidRPr="00336D2C">
              <w:t>Orchestrated the integration of multiple vendors into our e-commerce platform. This project utilized technologies such as Tomcat, Struts 2, Spring Framework, and PostgreSQL within a monolithic architecture.</w:t>
            </w:r>
          </w:p>
          <w:p w14:paraId="784AB17A" w14:textId="77777777" w:rsidR="00336D2C" w:rsidRPr="00336D2C" w:rsidRDefault="00336D2C" w:rsidP="00336D2C">
            <w:pPr>
              <w:pStyle w:val="Achievement"/>
            </w:pPr>
            <w:r w:rsidRPr="00336D2C">
              <w:t>Led the development and implementation of advanced full-text search capabilities utilizing Lucene, enhancing the search functionality and user experience on our e-commerce platform.</w:t>
            </w:r>
          </w:p>
          <w:p w14:paraId="40F73BB7" w14:textId="77777777" w:rsidR="00336D2C" w:rsidRPr="00336D2C" w:rsidRDefault="00336D2C" w:rsidP="00336D2C">
            <w:pPr>
              <w:pStyle w:val="Achievement"/>
            </w:pPr>
            <w:r w:rsidRPr="00336D2C">
              <w:t>Led the development of RESTful APIs using JAX-RS, optimizing interoperability within the platform.</w:t>
            </w:r>
          </w:p>
          <w:p w14:paraId="4ADE2790" w14:textId="77777777" w:rsidR="00336D2C" w:rsidRPr="00336D2C" w:rsidRDefault="00336D2C" w:rsidP="00336D2C">
            <w:pPr>
              <w:pStyle w:val="Achievement"/>
            </w:pPr>
            <w:r w:rsidRPr="00336D2C">
              <w:t>Engineered Client-Server applications and TCP/IP application layer protocols, utilizing NIO, Netty, and Protocol Buffers to ensure efficient transmission.</w:t>
            </w:r>
          </w:p>
          <w:p w14:paraId="50F1BD85" w14:textId="77777777" w:rsidR="00A6008E" w:rsidRDefault="00A6008E" w:rsidP="00336D2C"/>
        </w:tc>
      </w:tr>
      <w:tr w:rsidR="00A6008E" w14:paraId="56E88EB5" w14:textId="77777777" w:rsidTr="008F4D17">
        <w:trPr>
          <w:cantSplit/>
          <w:trHeight w:val="756"/>
        </w:trPr>
        <w:tc>
          <w:tcPr>
            <w:tcW w:w="1350" w:type="dxa"/>
            <w:vMerge/>
            <w:shd w:val="clear" w:color="auto" w:fill="auto"/>
          </w:tcPr>
          <w:p w14:paraId="5F5D820B" w14:textId="77777777" w:rsidR="00A6008E" w:rsidRDefault="00A6008E">
            <w:pPr>
              <w:pStyle w:val="SectionTitle"/>
              <w:snapToGrid w:val="0"/>
            </w:pPr>
          </w:p>
        </w:tc>
        <w:tc>
          <w:tcPr>
            <w:tcW w:w="8820" w:type="dxa"/>
            <w:tcBorders>
              <w:bottom w:val="single" w:sz="4" w:space="0" w:color="000000"/>
            </w:tcBorders>
            <w:shd w:val="clear" w:color="auto" w:fill="auto"/>
          </w:tcPr>
          <w:p w14:paraId="2152CA52" w14:textId="77777777" w:rsidR="00A6008E" w:rsidRDefault="00A6008E" w:rsidP="008F4D17">
            <w:pPr>
              <w:pStyle w:val="CompanyName"/>
              <w:snapToGrid w:val="0"/>
            </w:pPr>
            <w:r>
              <w:t>The Rubicon Project</w:t>
            </w:r>
          </w:p>
          <w:p w14:paraId="00287BF7" w14:textId="77777777" w:rsidR="00A6008E" w:rsidRDefault="00A6008E" w:rsidP="008F4D17">
            <w:pPr>
              <w:pStyle w:val="TitleDivision"/>
              <w:tabs>
                <w:tab w:val="right" w:pos="8532"/>
              </w:tabs>
            </w:pPr>
            <w:r>
              <w:t>Senior Software Engineer / Display Ad Serving</w:t>
            </w:r>
            <w:r>
              <w:tab/>
              <w:t xml:space="preserve">Technology </w:t>
            </w:r>
          </w:p>
          <w:p w14:paraId="2C2873D8" w14:textId="13E9DCCB" w:rsidR="00A6008E" w:rsidRDefault="00195B13" w:rsidP="008F4D17">
            <w:pPr>
              <w:pStyle w:val="DateLocation"/>
              <w:tabs>
                <w:tab w:val="clear" w:pos="2952"/>
                <w:tab w:val="clear" w:pos="6480"/>
                <w:tab w:val="right" w:pos="8532"/>
              </w:tabs>
            </w:pPr>
            <w:r>
              <w:t>Nov</w:t>
            </w:r>
            <w:r w:rsidR="00A6008E">
              <w:t xml:space="preserve"> 2010-</w:t>
            </w:r>
            <w:r>
              <w:t>Apr</w:t>
            </w:r>
            <w:r w:rsidR="00A6008E">
              <w:t xml:space="preserve"> 2011</w:t>
            </w:r>
            <w:r w:rsidR="00A6008E">
              <w:tab/>
              <w:t>Los Angeles, CA</w:t>
            </w:r>
          </w:p>
          <w:p w14:paraId="26F0F964" w14:textId="77777777" w:rsidR="00A6008E" w:rsidRDefault="00A6008E" w:rsidP="008F4D17"/>
          <w:p w14:paraId="2BA7C6C2" w14:textId="128C087F" w:rsidR="00195B13" w:rsidRPr="00195B13" w:rsidRDefault="00195B13" w:rsidP="00195B13">
            <w:pPr>
              <w:snapToGrid w:val="0"/>
            </w:pPr>
            <w:r w:rsidRPr="00195B13">
              <w:t>Facilitated the technology transfer of the Fox Audience Network (FAN) Ad Server during the acquisition by the Rubicon Project. Additionally, led the development of an innovative "agile" meta-programming framework, capable of generating RESTful web APIs using SQL queries as input.</w:t>
            </w:r>
          </w:p>
          <w:p w14:paraId="059C43FA" w14:textId="42680580" w:rsidR="00A6008E" w:rsidRDefault="00A6008E" w:rsidP="008F4D17">
            <w:pPr>
              <w:snapToGrid w:val="0"/>
            </w:pPr>
          </w:p>
        </w:tc>
      </w:tr>
      <w:tr w:rsidR="00A6008E" w14:paraId="6DD91AC5" w14:textId="77777777" w:rsidTr="008F4D17">
        <w:trPr>
          <w:cantSplit/>
          <w:trHeight w:val="756"/>
        </w:trPr>
        <w:tc>
          <w:tcPr>
            <w:tcW w:w="1350" w:type="dxa"/>
            <w:vMerge/>
            <w:shd w:val="clear" w:color="auto" w:fill="auto"/>
          </w:tcPr>
          <w:p w14:paraId="32B79B22" w14:textId="77777777" w:rsidR="00A6008E" w:rsidRDefault="00A6008E">
            <w:pPr>
              <w:pStyle w:val="SectionTitle"/>
              <w:snapToGrid w:val="0"/>
            </w:pPr>
          </w:p>
        </w:tc>
        <w:tc>
          <w:tcPr>
            <w:tcW w:w="8820" w:type="dxa"/>
            <w:tcBorders>
              <w:bottom w:val="single" w:sz="4" w:space="0" w:color="000000"/>
            </w:tcBorders>
            <w:shd w:val="clear" w:color="auto" w:fill="auto"/>
          </w:tcPr>
          <w:p w14:paraId="48C737F9" w14:textId="77777777" w:rsidR="00A6008E" w:rsidRDefault="00A6008E">
            <w:pPr>
              <w:pStyle w:val="CompanyName"/>
              <w:snapToGrid w:val="0"/>
            </w:pPr>
            <w:r>
              <w:t>NewsCorp</w:t>
            </w:r>
          </w:p>
          <w:p w14:paraId="1DBB3662" w14:textId="77777777" w:rsidR="00A6008E" w:rsidRDefault="00A6008E">
            <w:pPr>
              <w:pStyle w:val="TitleDivision"/>
              <w:tabs>
                <w:tab w:val="right" w:pos="8532"/>
              </w:tabs>
            </w:pPr>
            <w:r>
              <w:rPr>
                <w:bCs/>
              </w:rPr>
              <w:t>Senior Java Software Engineer / Display Ad Serving</w:t>
            </w:r>
            <w:r>
              <w:t xml:space="preserve"> </w:t>
            </w:r>
            <w:r>
              <w:tab/>
              <w:t>Monetization Group / Fox Audience Network</w:t>
            </w:r>
          </w:p>
          <w:p w14:paraId="322208CC" w14:textId="6BD01971" w:rsidR="00A6008E" w:rsidRDefault="00195B13">
            <w:pPr>
              <w:pStyle w:val="DateLocation"/>
              <w:tabs>
                <w:tab w:val="clear" w:pos="2952"/>
                <w:tab w:val="clear" w:pos="6480"/>
                <w:tab w:val="right" w:pos="8532"/>
              </w:tabs>
            </w:pPr>
            <w:r>
              <w:t>Jun</w:t>
            </w:r>
            <w:r w:rsidR="00A6008E">
              <w:t xml:space="preserve"> 2007-</w:t>
            </w:r>
            <w:r>
              <w:t>Oct</w:t>
            </w:r>
            <w:r w:rsidR="00A6008E">
              <w:t xml:space="preserve"> 2010</w:t>
            </w:r>
            <w:r w:rsidR="00A6008E">
              <w:tab/>
              <w:t>Santa Monica, CA</w:t>
            </w:r>
          </w:p>
          <w:p w14:paraId="5EB8409E" w14:textId="77777777" w:rsidR="00A6008E" w:rsidRDefault="00A6008E"/>
          <w:p w14:paraId="548D1FFB" w14:textId="6031E2AE" w:rsidR="00195B13" w:rsidRPr="00195B13" w:rsidRDefault="00195B13" w:rsidP="00195B13">
            <w:r w:rsidRPr="00195B13">
              <w:t>I was a key member of a small team responsible for developing and maintaining a high-performance, optimizing display ad server that reached its peak of 7 billion impressions per day.</w:t>
            </w:r>
            <w:r>
              <w:br/>
            </w:r>
          </w:p>
          <w:p w14:paraId="18027550" w14:textId="77777777" w:rsidR="00195B13" w:rsidRPr="00195B13" w:rsidRDefault="00195B13" w:rsidP="00195B13">
            <w:pPr>
              <w:pStyle w:val="Achievement"/>
            </w:pPr>
            <w:r w:rsidRPr="00195B13">
              <w:t>Led the development of a robust, mission-critical micro-batch data processing pipeline dedicated to aggregating all display ad impressions. Employed concurrency programming and database batch techniques, achieving an impressive rate of approximately 2000 transactions per second. Technologies utilized included CSV, Java, JDBC, and DB2.</w:t>
            </w:r>
          </w:p>
          <w:p w14:paraId="5DB813D6" w14:textId="5DEF64E5" w:rsidR="00195B13" w:rsidRPr="00195B13" w:rsidRDefault="00195B13" w:rsidP="00195B13">
            <w:pPr>
              <w:pStyle w:val="Achievement"/>
            </w:pPr>
            <w:r w:rsidRPr="00195B13">
              <w:t xml:space="preserve">Contributed to the maintenance and enhancement of our Ad Server, a critical component of our system, implementing the 2nd Price Auction and real-time cookie encryption/decryption routines. Leveraged </w:t>
            </w:r>
            <w:r>
              <w:br/>
            </w:r>
            <w:r w:rsidRPr="00195B13">
              <w:t>Java and Servlet for this project.</w:t>
            </w:r>
          </w:p>
          <w:p w14:paraId="5AB09872" w14:textId="77777777" w:rsidR="00195B13" w:rsidRPr="00195B13" w:rsidRDefault="00195B13" w:rsidP="00195B13">
            <w:pPr>
              <w:pStyle w:val="Achievement"/>
            </w:pPr>
            <w:r w:rsidRPr="00195B13">
              <w:t xml:space="preserve">Developed back-end web services integral to the functionality of </w:t>
            </w:r>
            <w:proofErr w:type="spellStart"/>
            <w:r w:rsidRPr="00195B13">
              <w:t>MyAds</w:t>
            </w:r>
            <w:proofErr w:type="spellEnd"/>
            <w:r w:rsidRPr="00195B13">
              <w:t xml:space="preserve"> and Publisher Network Portal products, allowing campaign management on our Ad Server. Technologies involved were Java, JAX-WS, JAXB, Spring Framework, Hibernate, and DB2.</w:t>
            </w:r>
          </w:p>
          <w:p w14:paraId="685529F9" w14:textId="6B0346EA" w:rsidR="00195B13" w:rsidRDefault="00195B13" w:rsidP="00195B13">
            <w:pPr>
              <w:pStyle w:val="Achievement"/>
            </w:pPr>
            <w:r w:rsidRPr="00195B13">
              <w:t xml:space="preserve">Directed the development of an XML file batch processing system that automated the creation of </w:t>
            </w:r>
            <w:r>
              <w:br/>
            </w:r>
            <w:r w:rsidRPr="00195B13">
              <w:t>display ads. This innovative system demonstrated remarkable efficiency, processing 1 GB XML files in under a minute. The project utilized Java, DOM, StAX, and JDBC batch programming.</w:t>
            </w:r>
          </w:p>
          <w:p w14:paraId="478D9528" w14:textId="77777777" w:rsidR="00195B13" w:rsidRPr="00195B13" w:rsidRDefault="00195B13" w:rsidP="00195B13"/>
          <w:p w14:paraId="2DF13112" w14:textId="77777777" w:rsidR="00A6008E" w:rsidRDefault="00A6008E">
            <w:pPr>
              <w:pStyle w:val="TitleDivision"/>
              <w:tabs>
                <w:tab w:val="right" w:pos="8532"/>
              </w:tabs>
            </w:pPr>
            <w:r>
              <w:t>Senior Software Engineer / Social Networking Applications</w:t>
            </w:r>
            <w:r>
              <w:tab/>
              <w:t>Karaoke / MySpace</w:t>
            </w:r>
          </w:p>
          <w:p w14:paraId="18F4509D" w14:textId="288D20B6" w:rsidR="00A6008E" w:rsidRDefault="00195B13">
            <w:pPr>
              <w:pStyle w:val="DateLocation"/>
              <w:tabs>
                <w:tab w:val="clear" w:pos="2952"/>
                <w:tab w:val="clear" w:pos="6480"/>
                <w:tab w:val="right" w:pos="8532"/>
              </w:tabs>
            </w:pPr>
            <w:r>
              <w:t>Oct</w:t>
            </w:r>
            <w:r w:rsidR="00A6008E">
              <w:t xml:space="preserve"> 2006-</w:t>
            </w:r>
            <w:r>
              <w:t>Jun</w:t>
            </w:r>
            <w:r w:rsidR="00A6008E">
              <w:t xml:space="preserve"> 2007</w:t>
            </w:r>
            <w:r w:rsidR="00A6008E">
              <w:tab/>
              <w:t>Beverly Hills, CA</w:t>
            </w:r>
          </w:p>
          <w:p w14:paraId="6FC55F0A" w14:textId="77777777" w:rsidR="00A6008E" w:rsidRDefault="00A6008E"/>
          <w:p w14:paraId="4C36549B" w14:textId="77777777" w:rsidR="00195B13" w:rsidRPr="00195B13" w:rsidRDefault="00195B13" w:rsidP="00195B13">
            <w:pPr>
              <w:snapToGrid w:val="0"/>
            </w:pPr>
            <w:r w:rsidRPr="00195B13">
              <w:t>Supported the maintenance of a monolithic MVC web application with Social Networking and Karaoke functionalities. Primarily utilized Java, Apache Tomcat, Struts, Spring Framework, and MySQL. Additionally, successfully integrated advanced full-text search capabilities using Lucene, enhancing the application's search functionality.</w:t>
            </w:r>
          </w:p>
          <w:p w14:paraId="01DBF1D5" w14:textId="2CBB28FE" w:rsidR="00195B13" w:rsidRDefault="00195B13" w:rsidP="0092703A">
            <w:pPr>
              <w:snapToGrid w:val="0"/>
            </w:pPr>
          </w:p>
        </w:tc>
      </w:tr>
      <w:tr w:rsidR="00A6008E" w14:paraId="22DBD82A" w14:textId="77777777" w:rsidTr="008F4D17">
        <w:trPr>
          <w:cantSplit/>
          <w:trHeight w:val="756"/>
        </w:trPr>
        <w:tc>
          <w:tcPr>
            <w:tcW w:w="1350" w:type="dxa"/>
            <w:vMerge/>
            <w:shd w:val="clear" w:color="auto" w:fill="auto"/>
          </w:tcPr>
          <w:p w14:paraId="3CE4DFB8" w14:textId="77777777" w:rsidR="00A6008E" w:rsidRDefault="00A6008E">
            <w:pPr>
              <w:pStyle w:val="SectionTitle"/>
              <w:snapToGrid w:val="0"/>
              <w:rPr>
                <w:b/>
                <w:bCs/>
              </w:rPr>
            </w:pPr>
          </w:p>
        </w:tc>
        <w:tc>
          <w:tcPr>
            <w:tcW w:w="8820" w:type="dxa"/>
            <w:tcBorders>
              <w:top w:val="single" w:sz="4" w:space="0" w:color="000000"/>
              <w:bottom w:val="single" w:sz="4" w:space="0" w:color="000000"/>
            </w:tcBorders>
            <w:shd w:val="clear" w:color="auto" w:fill="auto"/>
          </w:tcPr>
          <w:p w14:paraId="336772D5" w14:textId="77777777" w:rsidR="00A6008E" w:rsidRDefault="00A6008E">
            <w:pPr>
              <w:pStyle w:val="DateLocation"/>
              <w:tabs>
                <w:tab w:val="clear" w:pos="2952"/>
                <w:tab w:val="clear" w:pos="6480"/>
                <w:tab w:val="right" w:pos="8532"/>
              </w:tabs>
              <w:snapToGrid w:val="0"/>
              <w:rPr>
                <w:i w:val="0"/>
              </w:rPr>
            </w:pPr>
            <w:r>
              <w:rPr>
                <w:rStyle w:val="CompanyNameChar"/>
              </w:rPr>
              <w:t>Infospace</w:t>
            </w:r>
            <w:r>
              <w:rPr>
                <w:i w:val="0"/>
              </w:rPr>
              <w:tab/>
              <w:t xml:space="preserve"> [Office Closed]</w:t>
            </w:r>
          </w:p>
          <w:p w14:paraId="22AD18D1" w14:textId="77777777" w:rsidR="00A6008E" w:rsidRDefault="00A6008E">
            <w:pPr>
              <w:pStyle w:val="DateLocation"/>
              <w:tabs>
                <w:tab w:val="clear" w:pos="2952"/>
                <w:tab w:val="clear" w:pos="6480"/>
                <w:tab w:val="right" w:pos="8532"/>
              </w:tabs>
              <w:rPr>
                <w:rStyle w:val="TitleDivisionCharChar"/>
              </w:rPr>
            </w:pPr>
            <w:r>
              <w:rPr>
                <w:rStyle w:val="TitleDivisionCharChar"/>
              </w:rPr>
              <w:t>Senior Software Engineer Consultant / Mobile Content Delivery</w:t>
            </w:r>
            <w:r>
              <w:tab/>
            </w:r>
            <w:r>
              <w:rPr>
                <w:rStyle w:val="TitleDivisionCharChar"/>
              </w:rPr>
              <w:t>MoViSo</w:t>
            </w:r>
          </w:p>
          <w:p w14:paraId="659DCFAF" w14:textId="3131F163" w:rsidR="00A6008E" w:rsidRDefault="00195B13">
            <w:pPr>
              <w:pStyle w:val="DateLocation"/>
              <w:tabs>
                <w:tab w:val="clear" w:pos="2952"/>
                <w:tab w:val="clear" w:pos="6480"/>
                <w:tab w:val="right" w:pos="8532"/>
              </w:tabs>
            </w:pPr>
            <w:r>
              <w:t>Apr</w:t>
            </w:r>
            <w:r w:rsidR="00A6008E">
              <w:t xml:space="preserve"> 2006-</w:t>
            </w:r>
            <w:r>
              <w:t>Oct</w:t>
            </w:r>
            <w:r w:rsidR="00A6008E">
              <w:t xml:space="preserve"> 2006</w:t>
            </w:r>
            <w:r w:rsidR="00A6008E">
              <w:tab/>
              <w:t>Los Angeles, CA</w:t>
            </w:r>
          </w:p>
          <w:p w14:paraId="72354A88" w14:textId="77777777" w:rsidR="00A6008E" w:rsidRDefault="00A6008E"/>
          <w:p w14:paraId="0442926D" w14:textId="77777777" w:rsidR="00195B13" w:rsidRPr="00195B13" w:rsidRDefault="00195B13" w:rsidP="00195B13">
            <w:r w:rsidRPr="00195B13">
              <w:t xml:space="preserve">Contributed to the maintenance of a media purchasing and delivery platform tailored for mobile phones. Notably, I implemented a user provisioning system, facilitating content sharing on T-Mobile's </w:t>
            </w:r>
            <w:proofErr w:type="spellStart"/>
            <w:r w:rsidRPr="00195B13">
              <w:t>MyFaves</w:t>
            </w:r>
            <w:proofErr w:type="spellEnd"/>
            <w:r w:rsidRPr="00195B13">
              <w:t xml:space="preserve"> product. This solution operated as a monolithic web application utilizing Java, Servlet, Struts, JDO, and Sybase technologies.</w:t>
            </w:r>
          </w:p>
          <w:p w14:paraId="01793B12" w14:textId="2166EA98" w:rsidR="00A6008E" w:rsidRDefault="00A6008E"/>
        </w:tc>
      </w:tr>
      <w:tr w:rsidR="00A6008E" w14:paraId="6FE8CB53" w14:textId="77777777" w:rsidTr="008F4D17">
        <w:trPr>
          <w:cantSplit/>
          <w:trHeight w:val="756"/>
        </w:trPr>
        <w:tc>
          <w:tcPr>
            <w:tcW w:w="1350" w:type="dxa"/>
            <w:vMerge/>
            <w:shd w:val="clear" w:color="auto" w:fill="auto"/>
          </w:tcPr>
          <w:p w14:paraId="670086B1"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1A3C2BED" w14:textId="1F56B551" w:rsidR="00A6008E" w:rsidRDefault="00A6008E">
            <w:pPr>
              <w:pStyle w:val="CompanyName"/>
              <w:snapToGrid w:val="0"/>
            </w:pPr>
            <w:r>
              <w:t>Kaiser Permanente</w:t>
            </w:r>
          </w:p>
          <w:p w14:paraId="116DE962" w14:textId="50B35C4A" w:rsidR="00A6008E" w:rsidRDefault="00A6008E">
            <w:pPr>
              <w:pStyle w:val="TitleDivision"/>
              <w:tabs>
                <w:tab w:val="right" w:pos="8532"/>
              </w:tabs>
            </w:pPr>
            <w:r>
              <w:t>Senior Web Developer Consultant</w:t>
            </w:r>
            <w:r>
              <w:tab/>
              <w:t>Consultant through Robert Half Technologies</w:t>
            </w:r>
          </w:p>
          <w:p w14:paraId="409F169D" w14:textId="77777777" w:rsidR="00A6008E" w:rsidRDefault="00A6008E">
            <w:pPr>
              <w:pStyle w:val="DateLocation"/>
              <w:tabs>
                <w:tab w:val="clear" w:pos="2952"/>
                <w:tab w:val="clear" w:pos="6480"/>
                <w:tab w:val="right" w:pos="8532"/>
              </w:tabs>
            </w:pPr>
            <w:r>
              <w:t>Oct 2005-Feb 2006</w:t>
            </w:r>
            <w:r>
              <w:tab/>
              <w:t>Pasadena, CA</w:t>
            </w:r>
          </w:p>
          <w:p w14:paraId="32335FD9" w14:textId="77777777" w:rsidR="00A6008E" w:rsidRDefault="00A6008E"/>
          <w:p w14:paraId="241EA891" w14:textId="77777777" w:rsidR="00195B13" w:rsidRPr="00195B13" w:rsidRDefault="00195B13" w:rsidP="00195B13">
            <w:r w:rsidRPr="00195B13">
              <w:t>Maintained monolithic web applications utilizing Java, Servlet, Struts, and JDBC.</w:t>
            </w:r>
          </w:p>
          <w:p w14:paraId="77F0E75D" w14:textId="0BB0894C" w:rsidR="00195B13" w:rsidRDefault="00195B13"/>
        </w:tc>
      </w:tr>
      <w:tr w:rsidR="00A6008E" w14:paraId="4C283757" w14:textId="77777777" w:rsidTr="008F4D17">
        <w:trPr>
          <w:cantSplit/>
          <w:trHeight w:val="756"/>
        </w:trPr>
        <w:tc>
          <w:tcPr>
            <w:tcW w:w="1350" w:type="dxa"/>
            <w:vMerge/>
            <w:shd w:val="clear" w:color="auto" w:fill="auto"/>
          </w:tcPr>
          <w:p w14:paraId="50CD28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69A1932F" w14:textId="77777777" w:rsidR="00A6008E" w:rsidRDefault="00A6008E">
            <w:pPr>
              <w:pStyle w:val="CompanyName"/>
              <w:snapToGrid w:val="0"/>
            </w:pPr>
            <w:r>
              <w:t>Oracle Corporation</w:t>
            </w:r>
          </w:p>
          <w:p w14:paraId="769863D0" w14:textId="77777777" w:rsidR="00A6008E" w:rsidRDefault="00A6008E">
            <w:pPr>
              <w:pStyle w:val="TitleDivision"/>
              <w:tabs>
                <w:tab w:val="right" w:pos="8532"/>
              </w:tabs>
            </w:pPr>
            <w:r>
              <w:t>Senior Principal Consultant</w:t>
            </w:r>
            <w:r>
              <w:tab/>
              <w:t>Staff Consultant</w:t>
            </w:r>
          </w:p>
          <w:p w14:paraId="4F3A186D" w14:textId="77777777" w:rsidR="00A6008E" w:rsidRDefault="00A6008E">
            <w:pPr>
              <w:pStyle w:val="DateLocation"/>
              <w:tabs>
                <w:tab w:val="clear" w:pos="2952"/>
                <w:tab w:val="clear" w:pos="6480"/>
                <w:tab w:val="right" w:pos="8532"/>
              </w:tabs>
            </w:pPr>
            <w:r>
              <w:t>Aug 2005-Oct 2005</w:t>
            </w:r>
            <w:r>
              <w:tab/>
              <w:t>El Segundo, CA</w:t>
            </w:r>
          </w:p>
          <w:p w14:paraId="02C7DCCD" w14:textId="77777777" w:rsidR="00A6008E" w:rsidRDefault="00A6008E"/>
          <w:p w14:paraId="2D94D5E0" w14:textId="77777777" w:rsidR="00195B13" w:rsidRPr="00195B13" w:rsidRDefault="00195B13" w:rsidP="00195B13">
            <w:r w:rsidRPr="00195B13">
              <w:t>As a consultant specializing in on-site engagements, I guided our client through the process of re-architecting and transitioning to a Service Oriented Architecture (SOA).</w:t>
            </w:r>
          </w:p>
          <w:p w14:paraId="486E57B9" w14:textId="38945530" w:rsidR="00A6008E" w:rsidRDefault="00195B13">
            <w:r>
              <w:br/>
            </w:r>
          </w:p>
        </w:tc>
      </w:tr>
      <w:tr w:rsidR="00A6008E" w14:paraId="66EBDA45" w14:textId="77777777" w:rsidTr="008F4D17">
        <w:trPr>
          <w:cantSplit/>
          <w:trHeight w:val="756"/>
        </w:trPr>
        <w:tc>
          <w:tcPr>
            <w:tcW w:w="1350" w:type="dxa"/>
            <w:vMerge/>
            <w:shd w:val="clear" w:color="auto" w:fill="auto"/>
          </w:tcPr>
          <w:p w14:paraId="3DDFDB00"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FE15309" w14:textId="77777777" w:rsidR="00A6008E" w:rsidRDefault="00A6008E">
            <w:pPr>
              <w:pStyle w:val="CompanyName"/>
              <w:snapToGrid w:val="0"/>
            </w:pPr>
            <w:r>
              <w:t>BT</w:t>
            </w:r>
          </w:p>
          <w:p w14:paraId="123B576A" w14:textId="77777777" w:rsidR="00A6008E" w:rsidRDefault="00A6008E">
            <w:pPr>
              <w:pStyle w:val="TitleDivision"/>
              <w:tabs>
                <w:tab w:val="right" w:pos="8532"/>
              </w:tabs>
            </w:pPr>
            <w:r>
              <w:t>Senior J2EE Software Engineer / Consultant</w:t>
            </w:r>
            <w:r>
              <w:tab/>
              <w:t>Infonet</w:t>
            </w:r>
          </w:p>
          <w:p w14:paraId="09953A81" w14:textId="0E058DB4" w:rsidR="00A6008E" w:rsidRDefault="00A6008E">
            <w:pPr>
              <w:pStyle w:val="DateLocation"/>
              <w:tabs>
                <w:tab w:val="clear" w:pos="2952"/>
                <w:tab w:val="clear" w:pos="6480"/>
                <w:tab w:val="right" w:pos="8532"/>
              </w:tabs>
            </w:pPr>
            <w:r>
              <w:t>May 2004-</w:t>
            </w:r>
            <w:r w:rsidR="00560B40">
              <w:t>Jul</w:t>
            </w:r>
            <w:r>
              <w:t xml:space="preserve"> 2005</w:t>
            </w:r>
            <w:r>
              <w:tab/>
              <w:t>El Segundo, CA</w:t>
            </w:r>
          </w:p>
          <w:p w14:paraId="3CF214CB" w14:textId="77777777" w:rsidR="00A6008E" w:rsidRDefault="00A6008E"/>
          <w:p w14:paraId="37D4F344" w14:textId="0B41D806" w:rsidR="00195B13" w:rsidRPr="00195B13" w:rsidRDefault="00195B13" w:rsidP="00195B13">
            <w:r w:rsidRPr="00195B13">
              <w:t xml:space="preserve">Implemented a diverse range of </w:t>
            </w:r>
            <w:r w:rsidRPr="00195B13">
              <w:t>back-office</w:t>
            </w:r>
            <w:r w:rsidRPr="00195B13">
              <w:t xml:space="preserve"> applications, guiding the company's strategic initiative to embrace open-source software and the Java platform. Utilized tools such as JBoss J2EE Application Server, EJB, JSF, </w:t>
            </w:r>
            <w:proofErr w:type="spellStart"/>
            <w:r w:rsidRPr="00195B13">
              <w:t>MySql</w:t>
            </w:r>
            <w:proofErr w:type="spellEnd"/>
            <w:r w:rsidRPr="00195B13">
              <w:t>, Linux, CVS, and ANT.</w:t>
            </w:r>
          </w:p>
          <w:p w14:paraId="5A91A7F6" w14:textId="3E21F586" w:rsidR="00A6008E" w:rsidRDefault="00A6008E"/>
          <w:p w14:paraId="2E1496D9" w14:textId="0DCC2D95" w:rsidR="00195B13" w:rsidRDefault="00195B13"/>
        </w:tc>
      </w:tr>
      <w:tr w:rsidR="00A6008E" w14:paraId="1054FD48" w14:textId="77777777" w:rsidTr="008F4D17">
        <w:trPr>
          <w:cantSplit/>
          <w:trHeight w:val="807"/>
        </w:trPr>
        <w:tc>
          <w:tcPr>
            <w:tcW w:w="1350" w:type="dxa"/>
            <w:vMerge/>
            <w:shd w:val="clear" w:color="auto" w:fill="auto"/>
          </w:tcPr>
          <w:p w14:paraId="0121884C"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E768F6A" w14:textId="77777777" w:rsidR="00A6008E" w:rsidRDefault="00A6008E">
            <w:pPr>
              <w:pStyle w:val="CompanyName"/>
              <w:snapToGrid w:val="0"/>
            </w:pPr>
            <w:r>
              <w:t>VFT, Incorporated</w:t>
            </w:r>
          </w:p>
          <w:p w14:paraId="2568E479" w14:textId="77777777" w:rsidR="00A6008E" w:rsidRDefault="00A6008E">
            <w:pPr>
              <w:pStyle w:val="TitleDivision"/>
              <w:tabs>
                <w:tab w:val="right" w:pos="8532"/>
              </w:tabs>
            </w:pPr>
            <w:r>
              <w:t>Marketing and Web Development</w:t>
            </w:r>
            <w:r>
              <w:tab/>
              <w:t>Independent Consultant</w:t>
            </w:r>
          </w:p>
          <w:p w14:paraId="4411CADA" w14:textId="77CBC7F8" w:rsidR="00A6008E" w:rsidRDefault="00560B40">
            <w:pPr>
              <w:pStyle w:val="DateLocation"/>
              <w:tabs>
                <w:tab w:val="clear" w:pos="2952"/>
                <w:tab w:val="clear" w:pos="6480"/>
                <w:tab w:val="right" w:pos="8532"/>
              </w:tabs>
            </w:pPr>
            <w:r>
              <w:t>Apr</w:t>
            </w:r>
            <w:r w:rsidR="00A6008E">
              <w:t xml:space="preserve"> 2003-</w:t>
            </w:r>
            <w:r>
              <w:t>Oct</w:t>
            </w:r>
            <w:r w:rsidR="00A6008E">
              <w:t xml:space="preserve"> 2003</w:t>
            </w:r>
            <w:r w:rsidR="00A6008E">
              <w:tab/>
              <w:t>Montebello, CA</w:t>
            </w:r>
          </w:p>
          <w:p w14:paraId="799FDF50" w14:textId="77777777" w:rsidR="00A6008E" w:rsidRDefault="00A6008E"/>
          <w:p w14:paraId="10643B48" w14:textId="3D371494" w:rsidR="00A6008E" w:rsidRDefault="00195B13">
            <w:r w:rsidRPr="00195B13">
              <w:t>Designed and implemented user-interface prototypes for an e-commerce platform specializing in linen products.</w:t>
            </w:r>
          </w:p>
          <w:p w14:paraId="05470344" w14:textId="66FCAF13" w:rsidR="00195B13" w:rsidRDefault="00195B13"/>
        </w:tc>
      </w:tr>
      <w:tr w:rsidR="00A6008E" w14:paraId="6D5FF40F" w14:textId="77777777" w:rsidTr="008F4D17">
        <w:trPr>
          <w:cantSplit/>
          <w:trHeight w:val="756"/>
        </w:trPr>
        <w:tc>
          <w:tcPr>
            <w:tcW w:w="1350" w:type="dxa"/>
            <w:vMerge/>
            <w:shd w:val="clear" w:color="auto" w:fill="auto"/>
          </w:tcPr>
          <w:p w14:paraId="278561C3"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43044EEE" w14:textId="77777777" w:rsidR="00A6008E" w:rsidRDefault="00A6008E">
            <w:pPr>
              <w:pStyle w:val="CompanyName"/>
              <w:snapToGrid w:val="0"/>
            </w:pPr>
            <w:r>
              <w:t>Med Exec International</w:t>
            </w:r>
          </w:p>
          <w:p w14:paraId="1754D92E" w14:textId="77777777" w:rsidR="00A6008E" w:rsidRDefault="00A6008E">
            <w:pPr>
              <w:pStyle w:val="TitleDivision"/>
              <w:tabs>
                <w:tab w:val="right" w:pos="8532"/>
              </w:tabs>
            </w:pPr>
            <w:r>
              <w:t>IT Consultant/Analyst</w:t>
            </w:r>
            <w:r>
              <w:tab/>
              <w:t>Independent Consultant</w:t>
            </w:r>
          </w:p>
          <w:p w14:paraId="2D1C6F96" w14:textId="29F17D0E" w:rsidR="00A6008E" w:rsidRDefault="00560B40">
            <w:pPr>
              <w:pStyle w:val="DateLocation"/>
              <w:tabs>
                <w:tab w:val="clear" w:pos="2952"/>
                <w:tab w:val="clear" w:pos="6480"/>
                <w:tab w:val="right" w:pos="8532"/>
              </w:tabs>
            </w:pPr>
            <w:r>
              <w:t>Nov</w:t>
            </w:r>
            <w:r w:rsidR="00A6008E">
              <w:t xml:space="preserve"> 2002–May 2003</w:t>
            </w:r>
            <w:r w:rsidR="00A6008E">
              <w:tab/>
              <w:t>Glendale, CA</w:t>
            </w:r>
            <w:r w:rsidR="00A6008E">
              <w:br/>
            </w:r>
          </w:p>
          <w:p w14:paraId="3874CCD6" w14:textId="77777777" w:rsidR="00560B40" w:rsidRPr="00560B40" w:rsidRDefault="00560B40" w:rsidP="00560B40">
            <w:pPr>
              <w:tabs>
                <w:tab w:val="right" w:pos="8532"/>
              </w:tabs>
            </w:pPr>
            <w:r w:rsidRPr="00560B40">
              <w:t>Delivered the requirements specification, use cases, non-functional requirements, and user-interface prototypes for a job board.</w:t>
            </w:r>
          </w:p>
          <w:p w14:paraId="36F197F9" w14:textId="51A4C05F" w:rsidR="00A6008E" w:rsidRDefault="00A6008E">
            <w:pPr>
              <w:tabs>
                <w:tab w:val="right" w:pos="8532"/>
              </w:tabs>
            </w:pPr>
          </w:p>
        </w:tc>
      </w:tr>
      <w:tr w:rsidR="00A6008E" w14:paraId="4B3CBEC6" w14:textId="77777777" w:rsidTr="008F4D17">
        <w:trPr>
          <w:cantSplit/>
          <w:trHeight w:val="773"/>
        </w:trPr>
        <w:tc>
          <w:tcPr>
            <w:tcW w:w="1350" w:type="dxa"/>
            <w:vMerge/>
            <w:shd w:val="clear" w:color="auto" w:fill="auto"/>
          </w:tcPr>
          <w:p w14:paraId="1522E407"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692AEB1" w14:textId="77777777" w:rsidR="00A6008E" w:rsidRDefault="00A6008E">
            <w:pPr>
              <w:pStyle w:val="CompanyName"/>
              <w:snapToGrid w:val="0"/>
            </w:pPr>
            <w:r>
              <w:t>Gauss Interprise</w:t>
            </w:r>
          </w:p>
          <w:p w14:paraId="7444A772" w14:textId="77777777" w:rsidR="00A6008E" w:rsidRDefault="00A6008E">
            <w:pPr>
              <w:pStyle w:val="TitleDivision"/>
              <w:tabs>
                <w:tab w:val="right" w:pos="8532"/>
              </w:tabs>
            </w:pPr>
            <w:r>
              <w:t>Java Web Developer</w:t>
            </w:r>
            <w:r>
              <w:tab/>
              <w:t>Magellan / Open-Text</w:t>
            </w:r>
          </w:p>
          <w:p w14:paraId="08D8B707" w14:textId="1E856288" w:rsidR="00A6008E" w:rsidRDefault="00560B40">
            <w:pPr>
              <w:pStyle w:val="DateLocation"/>
              <w:tabs>
                <w:tab w:val="clear" w:pos="2952"/>
                <w:tab w:val="clear" w:pos="6480"/>
                <w:tab w:val="right" w:pos="8532"/>
              </w:tabs>
            </w:pPr>
            <w:r>
              <w:t>Jun</w:t>
            </w:r>
            <w:r w:rsidR="00A6008E">
              <w:t xml:space="preserve"> 2000–</w:t>
            </w:r>
            <w:r>
              <w:t>Oct</w:t>
            </w:r>
            <w:r w:rsidR="00A6008E">
              <w:t xml:space="preserve"> 2001</w:t>
            </w:r>
            <w:r w:rsidR="00A6008E">
              <w:tab/>
              <w:t>Irvine, CA</w:t>
            </w:r>
          </w:p>
          <w:p w14:paraId="7CF24FB2" w14:textId="77777777" w:rsidR="00A6008E" w:rsidRDefault="00A6008E"/>
          <w:p w14:paraId="302D0834" w14:textId="77777777" w:rsidR="00560B40" w:rsidRPr="00560B40" w:rsidRDefault="00560B40" w:rsidP="00560B40">
            <w:r w:rsidRPr="00560B40">
              <w:t>Led the development of two Java GUI applications integral to a Document Management solution, leveraging AWT and socket programming.</w:t>
            </w:r>
          </w:p>
          <w:p w14:paraId="76E85CCB" w14:textId="58BB9AC3" w:rsidR="00A6008E" w:rsidRDefault="00A6008E"/>
        </w:tc>
      </w:tr>
      <w:tr w:rsidR="00A6008E" w14:paraId="3821AA46" w14:textId="77777777" w:rsidTr="008F4D17">
        <w:trPr>
          <w:cantSplit/>
          <w:trHeight w:val="531"/>
        </w:trPr>
        <w:tc>
          <w:tcPr>
            <w:tcW w:w="1350" w:type="dxa"/>
            <w:vMerge/>
            <w:shd w:val="clear" w:color="auto" w:fill="auto"/>
          </w:tcPr>
          <w:p w14:paraId="746F827A"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74ED6646" w14:textId="77777777" w:rsidR="00A6008E" w:rsidRDefault="00A6008E">
            <w:pPr>
              <w:tabs>
                <w:tab w:val="right" w:pos="8532"/>
              </w:tabs>
              <w:snapToGrid w:val="0"/>
            </w:pPr>
            <w:r>
              <w:rPr>
                <w:rStyle w:val="CompanyNameChar"/>
              </w:rPr>
              <w:t>Exist Corporation</w:t>
            </w:r>
            <w:r>
              <w:tab/>
              <w:t xml:space="preserve"> [Company Out of Business]</w:t>
            </w:r>
          </w:p>
          <w:p w14:paraId="52797142" w14:textId="77777777" w:rsidR="00A6008E" w:rsidRDefault="00A6008E">
            <w:pPr>
              <w:pStyle w:val="TitleDivision"/>
            </w:pPr>
            <w:r>
              <w:t>Software Engineer</w:t>
            </w:r>
          </w:p>
          <w:p w14:paraId="17FAC520" w14:textId="4FCA3273" w:rsidR="00A6008E" w:rsidRDefault="00560B40">
            <w:pPr>
              <w:pStyle w:val="DateLocation"/>
              <w:tabs>
                <w:tab w:val="clear" w:pos="2952"/>
                <w:tab w:val="clear" w:pos="6480"/>
                <w:tab w:val="right" w:pos="8442"/>
              </w:tabs>
            </w:pPr>
            <w:r>
              <w:t>Jan</w:t>
            </w:r>
            <w:r w:rsidR="00A6008E">
              <w:t xml:space="preserve"> 2000–</w:t>
            </w:r>
            <w:r>
              <w:t>Jun</w:t>
            </w:r>
            <w:r w:rsidR="00A6008E">
              <w:t xml:space="preserve"> 2000</w:t>
            </w:r>
            <w:r w:rsidR="00A6008E">
              <w:tab/>
              <w:t>Santa Monica, CA</w:t>
            </w:r>
          </w:p>
          <w:p w14:paraId="0A690F6E" w14:textId="77777777" w:rsidR="00A6008E" w:rsidRDefault="00A6008E">
            <w:pPr>
              <w:tabs>
                <w:tab w:val="right" w:pos="8442"/>
              </w:tabs>
            </w:pPr>
          </w:p>
          <w:p w14:paraId="14C931F9" w14:textId="77777777" w:rsidR="00560B40" w:rsidRPr="00560B40" w:rsidRDefault="00560B40" w:rsidP="00560B40">
            <w:pPr>
              <w:tabs>
                <w:tab w:val="right" w:pos="8442"/>
              </w:tabs>
            </w:pPr>
            <w:r w:rsidRPr="00560B40">
              <w:t>Enhanced and maintained a monolithic e-commerce system utilizing technologies such as JSP, Servlets, and JDBC.</w:t>
            </w:r>
          </w:p>
          <w:p w14:paraId="7B81A847" w14:textId="7C8F3BF4" w:rsidR="00A6008E" w:rsidRDefault="00A6008E">
            <w:pPr>
              <w:tabs>
                <w:tab w:val="right" w:pos="8442"/>
              </w:tabs>
            </w:pPr>
          </w:p>
        </w:tc>
      </w:tr>
      <w:tr w:rsidR="00A6008E" w14:paraId="7E201FD4" w14:textId="77777777" w:rsidTr="008F4D17">
        <w:trPr>
          <w:cantSplit/>
          <w:trHeight w:val="116"/>
        </w:trPr>
        <w:tc>
          <w:tcPr>
            <w:tcW w:w="1350" w:type="dxa"/>
            <w:vMerge/>
            <w:shd w:val="clear" w:color="auto" w:fill="auto"/>
          </w:tcPr>
          <w:p w14:paraId="7E8E0A48" w14:textId="77777777" w:rsidR="00A6008E" w:rsidRDefault="00A6008E">
            <w:pPr>
              <w:pStyle w:val="SectionTitle"/>
              <w:snapToGrid w:val="0"/>
            </w:pPr>
          </w:p>
        </w:tc>
        <w:tc>
          <w:tcPr>
            <w:tcW w:w="8820" w:type="dxa"/>
            <w:tcBorders>
              <w:top w:val="single" w:sz="4" w:space="0" w:color="000000"/>
              <w:bottom w:val="single" w:sz="4" w:space="0" w:color="000000"/>
            </w:tcBorders>
            <w:shd w:val="clear" w:color="auto" w:fill="auto"/>
          </w:tcPr>
          <w:p w14:paraId="2A2D579B" w14:textId="77777777" w:rsidR="00A6008E" w:rsidRDefault="00A6008E">
            <w:pPr>
              <w:pStyle w:val="CompanyName"/>
              <w:snapToGrid w:val="0"/>
            </w:pPr>
            <w:r>
              <w:t>Sarnoff Legal Technologies</w:t>
            </w:r>
          </w:p>
          <w:p w14:paraId="28869B12" w14:textId="77777777" w:rsidR="00A6008E" w:rsidRDefault="00A6008E">
            <w:pPr>
              <w:pStyle w:val="TitleDivision"/>
              <w:tabs>
                <w:tab w:val="right" w:pos="8532"/>
              </w:tabs>
            </w:pPr>
            <w:r>
              <w:t>Java Developer Consultant</w:t>
            </w:r>
            <w:r>
              <w:tab/>
              <w:t>Independent Consultant</w:t>
            </w:r>
          </w:p>
          <w:p w14:paraId="4EF7B923" w14:textId="56D0585E" w:rsidR="00A6008E" w:rsidRDefault="00560B40">
            <w:pPr>
              <w:pStyle w:val="DateLocation"/>
              <w:tabs>
                <w:tab w:val="clear" w:pos="2952"/>
                <w:tab w:val="clear" w:pos="6480"/>
                <w:tab w:val="right" w:pos="8532"/>
              </w:tabs>
            </w:pPr>
            <w:r>
              <w:t>Nov</w:t>
            </w:r>
            <w:r w:rsidR="00A6008E">
              <w:t xml:space="preserve"> 1999–</w:t>
            </w:r>
            <w:r>
              <w:t>Jan</w:t>
            </w:r>
            <w:r w:rsidR="00A6008E">
              <w:t xml:space="preserve"> 2000</w:t>
            </w:r>
            <w:r w:rsidR="00A6008E">
              <w:tab/>
              <w:t>Irvine, CA</w:t>
            </w:r>
          </w:p>
          <w:p w14:paraId="10864504" w14:textId="77777777" w:rsidR="00A6008E" w:rsidRDefault="00A6008E">
            <w:pPr>
              <w:tabs>
                <w:tab w:val="right" w:pos="8532"/>
              </w:tabs>
            </w:pPr>
          </w:p>
          <w:p w14:paraId="30C1238A" w14:textId="77777777" w:rsidR="00560B40" w:rsidRPr="00560B40" w:rsidRDefault="00560B40" w:rsidP="00560B40">
            <w:pPr>
              <w:tabs>
                <w:tab w:val="right" w:pos="8532"/>
              </w:tabs>
            </w:pPr>
            <w:r w:rsidRPr="00560B40">
              <w:t>Implemented a time-tracking Java applet utilizing Java, AWT, JDBC, and Microsoft SQL Server.</w:t>
            </w:r>
          </w:p>
          <w:p w14:paraId="0A126101" w14:textId="278ADF5F" w:rsidR="00560B40" w:rsidRDefault="00560B40">
            <w:pPr>
              <w:tabs>
                <w:tab w:val="right" w:pos="8532"/>
              </w:tabs>
            </w:pPr>
          </w:p>
        </w:tc>
      </w:tr>
      <w:tr w:rsidR="00A6008E" w14:paraId="3ADC9B09" w14:textId="77777777" w:rsidTr="008F4D17">
        <w:trPr>
          <w:cantSplit/>
          <w:trHeight w:val="809"/>
        </w:trPr>
        <w:tc>
          <w:tcPr>
            <w:tcW w:w="1350" w:type="dxa"/>
            <w:vMerge w:val="restart"/>
            <w:shd w:val="clear" w:color="auto" w:fill="auto"/>
          </w:tcPr>
          <w:p w14:paraId="3171F842" w14:textId="77777777" w:rsidR="00A6008E" w:rsidRDefault="00A6008E">
            <w:pPr>
              <w:snapToGrid w:val="0"/>
            </w:pPr>
          </w:p>
        </w:tc>
        <w:tc>
          <w:tcPr>
            <w:tcW w:w="8820" w:type="dxa"/>
            <w:tcBorders>
              <w:top w:val="single" w:sz="4" w:space="0" w:color="000000"/>
              <w:bottom w:val="single" w:sz="4" w:space="0" w:color="000000"/>
            </w:tcBorders>
            <w:shd w:val="clear" w:color="auto" w:fill="auto"/>
          </w:tcPr>
          <w:p w14:paraId="7C4DD9B5" w14:textId="77777777" w:rsidR="00A6008E" w:rsidRDefault="00A6008E">
            <w:pPr>
              <w:pStyle w:val="CompanyName"/>
              <w:snapToGrid w:val="0"/>
            </w:pPr>
            <w:r>
              <w:t>NexGen SI</w:t>
            </w:r>
          </w:p>
          <w:p w14:paraId="51A5FDDF" w14:textId="77777777" w:rsidR="00A6008E" w:rsidRDefault="00A6008E">
            <w:pPr>
              <w:pStyle w:val="TitleDivision"/>
              <w:tabs>
                <w:tab w:val="right" w:pos="8532"/>
              </w:tabs>
            </w:pPr>
            <w:r>
              <w:t>Associate Client Server Developer</w:t>
            </w:r>
            <w:r>
              <w:tab/>
              <w:t>Staff Consultant</w:t>
            </w:r>
          </w:p>
          <w:p w14:paraId="68093D6F" w14:textId="1A4535E7" w:rsidR="00A6008E" w:rsidRDefault="00A6008E">
            <w:pPr>
              <w:pStyle w:val="DateLocation"/>
              <w:tabs>
                <w:tab w:val="clear" w:pos="2952"/>
                <w:tab w:val="clear" w:pos="6480"/>
                <w:tab w:val="right" w:pos="8532"/>
              </w:tabs>
            </w:pPr>
            <w:r>
              <w:t>April 1999–Aug 1999</w:t>
            </w:r>
            <w:r>
              <w:tab/>
              <w:t>Irvine, CA</w:t>
            </w:r>
          </w:p>
          <w:p w14:paraId="4586BAF8" w14:textId="77777777" w:rsidR="00A6008E" w:rsidRDefault="00A6008E">
            <w:pPr>
              <w:tabs>
                <w:tab w:val="right" w:pos="8532"/>
              </w:tabs>
            </w:pPr>
          </w:p>
          <w:p w14:paraId="7F58852D" w14:textId="77777777" w:rsidR="00560B40" w:rsidRPr="00560B40" w:rsidRDefault="00560B40" w:rsidP="00560B40">
            <w:pPr>
              <w:tabs>
                <w:tab w:val="right" w:pos="8532"/>
              </w:tabs>
            </w:pPr>
            <w:r w:rsidRPr="00560B40">
              <w:t>Engineered Visual Basic prototypes.</w:t>
            </w:r>
          </w:p>
          <w:p w14:paraId="5CBF884B" w14:textId="6888F56A" w:rsidR="00560B40" w:rsidRDefault="00560B40">
            <w:pPr>
              <w:tabs>
                <w:tab w:val="right" w:pos="8532"/>
              </w:tabs>
            </w:pPr>
          </w:p>
        </w:tc>
      </w:tr>
      <w:tr w:rsidR="00A6008E" w14:paraId="28155888" w14:textId="77777777" w:rsidTr="008F4D17">
        <w:trPr>
          <w:cantSplit/>
          <w:trHeight w:val="422"/>
        </w:trPr>
        <w:tc>
          <w:tcPr>
            <w:tcW w:w="1350" w:type="dxa"/>
            <w:vMerge/>
            <w:shd w:val="clear" w:color="auto" w:fill="auto"/>
          </w:tcPr>
          <w:p w14:paraId="3C34706D" w14:textId="77777777" w:rsidR="00A6008E" w:rsidRDefault="00A6008E">
            <w:pPr>
              <w:snapToGrid w:val="0"/>
            </w:pPr>
          </w:p>
        </w:tc>
        <w:tc>
          <w:tcPr>
            <w:tcW w:w="8820" w:type="dxa"/>
            <w:tcBorders>
              <w:top w:val="single" w:sz="4" w:space="0" w:color="000000"/>
            </w:tcBorders>
            <w:shd w:val="clear" w:color="auto" w:fill="auto"/>
          </w:tcPr>
          <w:p w14:paraId="42C9DC5D" w14:textId="77777777" w:rsidR="00A6008E" w:rsidRDefault="00A6008E">
            <w:pPr>
              <w:pStyle w:val="CompanyName"/>
              <w:snapToGrid w:val="0"/>
            </w:pPr>
            <w:r>
              <w:t>Unisys Corporation</w:t>
            </w:r>
          </w:p>
          <w:p w14:paraId="5517C2A9" w14:textId="77777777" w:rsidR="00A6008E" w:rsidRDefault="00A6008E">
            <w:pPr>
              <w:pStyle w:val="TitleDivision"/>
              <w:tabs>
                <w:tab w:val="right" w:pos="8532"/>
              </w:tabs>
            </w:pPr>
            <w:r>
              <w:t>Software Co-op</w:t>
            </w:r>
            <w:r>
              <w:tab/>
              <w:t>Staff Intern</w:t>
            </w:r>
          </w:p>
          <w:p w14:paraId="0B93B64C" w14:textId="1DB38856" w:rsidR="00A6008E" w:rsidRDefault="00A6008E">
            <w:pPr>
              <w:pStyle w:val="DateLocation"/>
              <w:tabs>
                <w:tab w:val="clear" w:pos="2952"/>
                <w:tab w:val="clear" w:pos="6480"/>
                <w:tab w:val="right" w:pos="8532"/>
              </w:tabs>
            </w:pPr>
            <w:r>
              <w:t>May 1998–</w:t>
            </w:r>
            <w:r w:rsidR="00560B40">
              <w:t>Apr</w:t>
            </w:r>
            <w:r>
              <w:t xml:space="preserve"> 1999</w:t>
            </w:r>
            <w:r>
              <w:tab/>
              <w:t>Mission Viejo, CA</w:t>
            </w:r>
          </w:p>
          <w:p w14:paraId="3CC5407A" w14:textId="77777777" w:rsidR="00A6008E" w:rsidRDefault="00A6008E">
            <w:pPr>
              <w:tabs>
                <w:tab w:val="right" w:pos="8532"/>
              </w:tabs>
            </w:pPr>
          </w:p>
          <w:p w14:paraId="76474B01" w14:textId="77777777" w:rsidR="00A6008E" w:rsidRDefault="00A6008E">
            <w:pPr>
              <w:tabs>
                <w:tab w:val="right" w:pos="8532"/>
              </w:tabs>
            </w:pPr>
            <w:r>
              <w:t>I was an intern developing web applications with Cold Fusion.</w:t>
            </w:r>
          </w:p>
        </w:tc>
      </w:tr>
      <w:tr w:rsidR="00A6008E" w14:paraId="0A437F14" w14:textId="77777777" w:rsidTr="008F4D17">
        <w:trPr>
          <w:cantSplit/>
          <w:trHeight w:val="323"/>
        </w:trPr>
        <w:tc>
          <w:tcPr>
            <w:tcW w:w="1350" w:type="dxa"/>
            <w:shd w:val="clear" w:color="auto" w:fill="auto"/>
          </w:tcPr>
          <w:p w14:paraId="55F213ED" w14:textId="77777777" w:rsidR="00A6008E" w:rsidRDefault="00A6008E">
            <w:pPr>
              <w:pStyle w:val="SectionTitle"/>
              <w:snapToGrid w:val="0"/>
            </w:pPr>
            <w:r>
              <w:t>Education</w:t>
            </w:r>
          </w:p>
        </w:tc>
        <w:tc>
          <w:tcPr>
            <w:tcW w:w="8820" w:type="dxa"/>
            <w:tcBorders>
              <w:top w:val="single" w:sz="4" w:space="0" w:color="000000"/>
            </w:tcBorders>
            <w:shd w:val="clear" w:color="auto" w:fill="auto"/>
          </w:tcPr>
          <w:p w14:paraId="42F33F9E" w14:textId="77777777" w:rsidR="00A6008E" w:rsidRDefault="00A6008E">
            <w:pPr>
              <w:pStyle w:val="Objective"/>
              <w:snapToGrid w:val="0"/>
            </w:pPr>
            <w:r>
              <w:t>1996–1999</w:t>
            </w:r>
            <w:r>
              <w:tab/>
            </w:r>
            <w:r>
              <w:tab/>
              <w:t>University of California Irvine</w:t>
            </w:r>
            <w:r>
              <w:tab/>
              <w:t>B.S., Information and Computer Science</w:t>
            </w:r>
          </w:p>
          <w:p w14:paraId="08DC660C" w14:textId="77777777" w:rsidR="00A6008E" w:rsidRDefault="00A6008E">
            <w:pPr>
              <w:pStyle w:val="Objective"/>
            </w:pPr>
            <w:r>
              <w:t>1992–1995</w:t>
            </w:r>
            <w:r>
              <w:tab/>
            </w:r>
            <w:r>
              <w:tab/>
              <w:t>Pasadena City College</w:t>
            </w:r>
            <w:r>
              <w:tab/>
            </w:r>
            <w:r>
              <w:tab/>
              <w:t>Associates of Arts</w:t>
            </w:r>
          </w:p>
        </w:tc>
      </w:tr>
      <w:tr w:rsidR="00A6008E" w14:paraId="3F01D7A8" w14:textId="77777777" w:rsidTr="008F4D17">
        <w:trPr>
          <w:cantSplit/>
          <w:trHeight w:val="1287"/>
        </w:trPr>
        <w:tc>
          <w:tcPr>
            <w:tcW w:w="1350" w:type="dxa"/>
            <w:shd w:val="clear" w:color="auto" w:fill="auto"/>
          </w:tcPr>
          <w:p w14:paraId="5A6ED5E4" w14:textId="77777777" w:rsidR="00A6008E" w:rsidRDefault="00A6008E">
            <w:pPr>
              <w:pStyle w:val="SectionTitle"/>
              <w:snapToGrid w:val="0"/>
            </w:pPr>
            <w:r>
              <w:lastRenderedPageBreak/>
              <w:t>Skills</w:t>
            </w:r>
          </w:p>
        </w:tc>
        <w:tc>
          <w:tcPr>
            <w:tcW w:w="8820" w:type="dxa"/>
            <w:tcBorders>
              <w:top w:val="single" w:sz="4" w:space="0" w:color="000000"/>
            </w:tcBorders>
            <w:shd w:val="clear" w:color="auto" w:fill="auto"/>
          </w:tcPr>
          <w:p w14:paraId="3FB5D5F8" w14:textId="77777777" w:rsidR="00560B40" w:rsidRPr="00560B40" w:rsidRDefault="009A5F91" w:rsidP="00560B40">
            <w:pPr>
              <w:pStyle w:val="Skills"/>
              <w:snapToGrid w:val="0"/>
            </w:pPr>
            <w:r w:rsidRPr="009A5F91">
              <w:t xml:space="preserve">Java, JEE, J2EE, EJB, JDBC, JPA, </w:t>
            </w:r>
            <w:r>
              <w:t xml:space="preserve">and </w:t>
            </w:r>
            <w:r w:rsidRPr="009A5F91">
              <w:t>JAAS</w:t>
            </w:r>
            <w:r>
              <w:t>.</w:t>
            </w:r>
            <w:r w:rsidR="00560B40">
              <w:br/>
            </w:r>
            <w:r w:rsidR="00560B40">
              <w:br/>
            </w:r>
            <w:r w:rsidR="00560B40" w:rsidRPr="00560B40">
              <w:t>Apache Flink, Apache Flink Stateful Function, Stream Programming, Kappa Architecture, Parquet, Influx Db</w:t>
            </w:r>
          </w:p>
          <w:p w14:paraId="06DA6F78" w14:textId="0E03DF9A" w:rsidR="009A5F91" w:rsidRPr="009A5F91" w:rsidRDefault="009A5F91" w:rsidP="009A5F91">
            <w:pPr>
              <w:pStyle w:val="Skills"/>
              <w:snapToGrid w:val="0"/>
            </w:pPr>
          </w:p>
          <w:p w14:paraId="04F2FC87" w14:textId="40EDA865" w:rsidR="009A5F91" w:rsidRDefault="009A5F91" w:rsidP="009A5F91">
            <w:pPr>
              <w:pStyle w:val="Skills"/>
              <w:snapToGrid w:val="0"/>
            </w:pPr>
            <w:r w:rsidRPr="009A5F91">
              <w:t xml:space="preserve">Servlet, JSP, JSF, JAX-RS, </w:t>
            </w:r>
            <w:r>
              <w:t xml:space="preserve">and </w:t>
            </w:r>
            <w:r w:rsidRPr="009A5F91">
              <w:t>JAX-WS</w:t>
            </w:r>
            <w:r>
              <w:t>.</w:t>
            </w:r>
          </w:p>
          <w:p w14:paraId="08142B00" w14:textId="77777777" w:rsidR="009A5F91" w:rsidRPr="009A5F91" w:rsidRDefault="009A5F91" w:rsidP="009A5F91">
            <w:pPr>
              <w:pStyle w:val="Skills"/>
              <w:snapToGrid w:val="0"/>
            </w:pPr>
          </w:p>
          <w:p w14:paraId="78CE87C7" w14:textId="272A0A74" w:rsidR="009A5F91" w:rsidRDefault="009A5F91" w:rsidP="009A5F91">
            <w:pPr>
              <w:pStyle w:val="Skills"/>
              <w:snapToGrid w:val="0"/>
            </w:pPr>
            <w:r w:rsidRPr="009A5F91">
              <w:t xml:space="preserve">Web Services, REST, SOAP, Oauth 2, </w:t>
            </w:r>
            <w:r>
              <w:t xml:space="preserve">and </w:t>
            </w:r>
            <w:r w:rsidRPr="009A5F91">
              <w:t>JSON</w:t>
            </w:r>
            <w:r>
              <w:t>.</w:t>
            </w:r>
          </w:p>
          <w:p w14:paraId="211F6CCA" w14:textId="77777777" w:rsidR="009A5F91" w:rsidRPr="009A5F91" w:rsidRDefault="009A5F91" w:rsidP="009A5F91">
            <w:pPr>
              <w:pStyle w:val="Skills"/>
              <w:snapToGrid w:val="0"/>
            </w:pPr>
          </w:p>
          <w:p w14:paraId="263BDB19" w14:textId="2BFF6C73" w:rsidR="009A5F91" w:rsidRDefault="009A5F91" w:rsidP="009A5F91">
            <w:pPr>
              <w:pStyle w:val="Skills"/>
              <w:snapToGrid w:val="0"/>
            </w:pPr>
            <w:r w:rsidRPr="009A5F91">
              <w:t xml:space="preserve">The Spring Framework, Spring Boot, Spring MVC, Spring Security, Inversion of Control, Dependency Injection, </w:t>
            </w:r>
            <w:r>
              <w:t xml:space="preserve">and </w:t>
            </w:r>
            <w:r w:rsidRPr="009A5F91">
              <w:t>AOP</w:t>
            </w:r>
            <w:r>
              <w:t>.</w:t>
            </w:r>
          </w:p>
          <w:p w14:paraId="24B0DA32" w14:textId="77777777" w:rsidR="009A5F91" w:rsidRPr="009A5F91" w:rsidRDefault="009A5F91" w:rsidP="009A5F91">
            <w:pPr>
              <w:pStyle w:val="Skills"/>
              <w:snapToGrid w:val="0"/>
            </w:pPr>
          </w:p>
          <w:p w14:paraId="61512705" w14:textId="2FAF8536" w:rsidR="009A5F91" w:rsidRDefault="009A5F91" w:rsidP="009A5F91">
            <w:pPr>
              <w:pStyle w:val="Skills"/>
              <w:snapToGrid w:val="0"/>
            </w:pPr>
            <w:r w:rsidRPr="009A5F91">
              <w:t>Network Programming, Socket Programming, NIO, Netty, and Protocol Buffers.</w:t>
            </w:r>
          </w:p>
          <w:p w14:paraId="7B96224F" w14:textId="77777777" w:rsidR="009A5F91" w:rsidRPr="009A5F91" w:rsidRDefault="009A5F91" w:rsidP="009A5F91">
            <w:pPr>
              <w:pStyle w:val="Skills"/>
              <w:snapToGrid w:val="0"/>
            </w:pPr>
          </w:p>
          <w:p w14:paraId="0152DBF6" w14:textId="146970CA" w:rsidR="009A5F91" w:rsidRDefault="009A5F91" w:rsidP="009A5F91">
            <w:pPr>
              <w:pStyle w:val="Skills"/>
              <w:snapToGrid w:val="0"/>
            </w:pPr>
            <w:r w:rsidRPr="009A5F91">
              <w:t xml:space="preserve">RDBMS, PostgreSQL, Oracle, DB2, Microsoft SQL Server, MySql, SQLite, H2, </w:t>
            </w:r>
            <w:r>
              <w:t xml:space="preserve">and </w:t>
            </w:r>
            <w:r w:rsidRPr="009A5F91">
              <w:t>SQL</w:t>
            </w:r>
            <w:r>
              <w:t>.</w:t>
            </w:r>
          </w:p>
          <w:p w14:paraId="602AA8B7" w14:textId="77777777" w:rsidR="009A5F91" w:rsidRPr="009A5F91" w:rsidRDefault="009A5F91" w:rsidP="009A5F91">
            <w:pPr>
              <w:pStyle w:val="Skills"/>
              <w:snapToGrid w:val="0"/>
            </w:pPr>
          </w:p>
          <w:p w14:paraId="62CD2A7B" w14:textId="08158B26" w:rsidR="009A5F91" w:rsidRDefault="009A5F91" w:rsidP="009A5F91">
            <w:pPr>
              <w:pStyle w:val="Skills"/>
              <w:snapToGrid w:val="0"/>
            </w:pPr>
            <w:r w:rsidRPr="009A5F91">
              <w:t xml:space="preserve">NoSQL, Phoenix, HBase, Cassandra, DynamoDB, Hadoop, Map Reduce, </w:t>
            </w:r>
            <w:r>
              <w:t xml:space="preserve">and </w:t>
            </w:r>
            <w:r w:rsidRPr="009A5F91">
              <w:t>Lucene</w:t>
            </w:r>
            <w:r>
              <w:t>.</w:t>
            </w:r>
          </w:p>
          <w:p w14:paraId="4E9B23CF" w14:textId="77777777" w:rsidR="009A5F91" w:rsidRPr="009A5F91" w:rsidRDefault="009A5F91" w:rsidP="009A5F91">
            <w:pPr>
              <w:pStyle w:val="Skills"/>
              <w:snapToGrid w:val="0"/>
            </w:pPr>
          </w:p>
          <w:p w14:paraId="73E3A0C6" w14:textId="29F6F33F" w:rsidR="009A5F91" w:rsidRDefault="009A5F91" w:rsidP="009A5F91">
            <w:pPr>
              <w:pStyle w:val="Skills"/>
              <w:snapToGrid w:val="0"/>
            </w:pPr>
            <w:r w:rsidRPr="009A5F91">
              <w:t xml:space="preserve">Concurrency Programming, Thread-Safety, </w:t>
            </w:r>
            <w:r>
              <w:t xml:space="preserve">and </w:t>
            </w:r>
            <w:r w:rsidRPr="009A5F91">
              <w:t>Java Util Concurrent</w:t>
            </w:r>
            <w:r>
              <w:t>.</w:t>
            </w:r>
          </w:p>
          <w:p w14:paraId="5B226AC7" w14:textId="77777777" w:rsidR="009A5F91" w:rsidRPr="009A5F91" w:rsidRDefault="009A5F91" w:rsidP="009A5F91">
            <w:pPr>
              <w:pStyle w:val="Skills"/>
              <w:snapToGrid w:val="0"/>
            </w:pPr>
          </w:p>
          <w:p w14:paraId="7E9BCD67" w14:textId="0D396F99" w:rsidR="009A5F91" w:rsidRDefault="009A5F91" w:rsidP="009A5F91">
            <w:pPr>
              <w:pStyle w:val="Skills"/>
              <w:snapToGrid w:val="0"/>
            </w:pPr>
            <w:r w:rsidRPr="009A5F91">
              <w:t>Docker, and Docker Compose.</w:t>
            </w:r>
          </w:p>
          <w:p w14:paraId="6F7B091C" w14:textId="5E1970C7" w:rsidR="00841EAB" w:rsidRDefault="00841EAB" w:rsidP="009A5F91">
            <w:pPr>
              <w:pStyle w:val="Skills"/>
              <w:snapToGrid w:val="0"/>
            </w:pPr>
          </w:p>
          <w:p w14:paraId="11087B01" w14:textId="3FA47208" w:rsidR="00841EAB" w:rsidRDefault="00841EAB" w:rsidP="009A5F91">
            <w:pPr>
              <w:pStyle w:val="Skills"/>
              <w:snapToGrid w:val="0"/>
            </w:pPr>
            <w:r>
              <w:t>Flink, Data-Architecture, and Streaming.</w:t>
            </w:r>
          </w:p>
          <w:p w14:paraId="5CB1F0E4" w14:textId="77777777" w:rsidR="009A5F91" w:rsidRPr="009A5F91" w:rsidRDefault="009A5F91" w:rsidP="009A5F91">
            <w:pPr>
              <w:pStyle w:val="Skills"/>
              <w:snapToGrid w:val="0"/>
            </w:pPr>
          </w:p>
          <w:p w14:paraId="3A23E3D3" w14:textId="41683B28" w:rsidR="009A5F91" w:rsidRDefault="00841EAB" w:rsidP="009A5F91">
            <w:pPr>
              <w:pStyle w:val="Skills"/>
              <w:snapToGrid w:val="0"/>
            </w:pPr>
            <w:r>
              <w:t xml:space="preserve">AWS, </w:t>
            </w:r>
            <w:r w:rsidR="009A5F91" w:rsidRPr="009A5F91">
              <w:t>Cloud Computing, Distributed Computing, EC2</w:t>
            </w:r>
            <w:r>
              <w:t>, and EMR</w:t>
            </w:r>
            <w:r w:rsidR="009A5F91" w:rsidRPr="009A5F91">
              <w:t>.</w:t>
            </w:r>
          </w:p>
          <w:p w14:paraId="2E2259FD" w14:textId="77777777" w:rsidR="009A5F91" w:rsidRPr="009A5F91" w:rsidRDefault="009A5F91" w:rsidP="009A5F91">
            <w:pPr>
              <w:pStyle w:val="Skills"/>
              <w:snapToGrid w:val="0"/>
            </w:pPr>
          </w:p>
          <w:p w14:paraId="0DE7F5CA" w14:textId="6E4F59D4" w:rsidR="009A5F91" w:rsidRDefault="009A5F91" w:rsidP="009A5F91">
            <w:pPr>
              <w:pStyle w:val="Skills"/>
              <w:snapToGrid w:val="0"/>
            </w:pPr>
            <w:r w:rsidRPr="009A5F91">
              <w:t xml:space="preserve">Python, Flask, SQL Alchemy, Authlib, PyEnv, </w:t>
            </w:r>
            <w:r>
              <w:t xml:space="preserve">and </w:t>
            </w:r>
            <w:r w:rsidRPr="009A5F91">
              <w:t>Virtual Env.</w:t>
            </w:r>
          </w:p>
          <w:p w14:paraId="009B368A" w14:textId="77777777" w:rsidR="009A5F91" w:rsidRPr="009A5F91" w:rsidRDefault="009A5F91" w:rsidP="009A5F91">
            <w:pPr>
              <w:pStyle w:val="Skills"/>
              <w:snapToGrid w:val="0"/>
            </w:pPr>
          </w:p>
          <w:p w14:paraId="16CCFB96" w14:textId="5D87FBB6" w:rsidR="009A5F91" w:rsidRDefault="009A5F91" w:rsidP="009A5F91">
            <w:pPr>
              <w:pStyle w:val="Skills"/>
              <w:snapToGrid w:val="0"/>
            </w:pPr>
            <w:r w:rsidRPr="009A5F91">
              <w:t>Ruby, JRuby, and Ruby on Rails.</w:t>
            </w:r>
          </w:p>
          <w:p w14:paraId="44D05C12" w14:textId="77777777" w:rsidR="009A5F91" w:rsidRPr="009A5F91" w:rsidRDefault="009A5F91" w:rsidP="009A5F91">
            <w:pPr>
              <w:pStyle w:val="Skills"/>
              <w:snapToGrid w:val="0"/>
            </w:pPr>
          </w:p>
          <w:p w14:paraId="50DC5B9E" w14:textId="7F76A802" w:rsidR="009A5F91" w:rsidRDefault="009A5F91" w:rsidP="009A5F91">
            <w:pPr>
              <w:pStyle w:val="Skills"/>
              <w:snapToGrid w:val="0"/>
            </w:pPr>
            <w:r w:rsidRPr="009A5F91">
              <w:t xml:space="preserve">JavaScript, ECMAScript, Angular, TypeScript, </w:t>
            </w:r>
            <w:r>
              <w:t xml:space="preserve">and </w:t>
            </w:r>
            <w:r w:rsidRPr="009A5F91">
              <w:t>JQuery.</w:t>
            </w:r>
          </w:p>
          <w:p w14:paraId="3D529B51" w14:textId="77777777" w:rsidR="009A5F91" w:rsidRPr="009A5F91" w:rsidRDefault="009A5F91" w:rsidP="009A5F91">
            <w:pPr>
              <w:pStyle w:val="Skills"/>
              <w:snapToGrid w:val="0"/>
            </w:pPr>
          </w:p>
          <w:p w14:paraId="30B3AA18" w14:textId="056CF542" w:rsidR="009A5F91" w:rsidRDefault="009A5F91" w:rsidP="009A5F91">
            <w:pPr>
              <w:pStyle w:val="Skills"/>
              <w:snapToGrid w:val="0"/>
            </w:pPr>
            <w:r w:rsidRPr="009A5F91">
              <w:t>CSS,</w:t>
            </w:r>
            <w:r>
              <w:t xml:space="preserve"> and</w:t>
            </w:r>
            <w:r w:rsidRPr="009A5F91">
              <w:t xml:space="preserve"> Bootstrap</w:t>
            </w:r>
          </w:p>
          <w:p w14:paraId="4DE82609" w14:textId="77777777" w:rsidR="009A5F91" w:rsidRPr="009A5F91" w:rsidRDefault="009A5F91" w:rsidP="009A5F91">
            <w:pPr>
              <w:pStyle w:val="Skills"/>
              <w:snapToGrid w:val="0"/>
            </w:pPr>
          </w:p>
          <w:p w14:paraId="7791318F" w14:textId="251D4B25" w:rsidR="009A5F91" w:rsidRDefault="009A5F91" w:rsidP="009A5F91">
            <w:pPr>
              <w:pStyle w:val="Skills"/>
              <w:snapToGrid w:val="0"/>
            </w:pPr>
            <w:r w:rsidRPr="009A5F91">
              <w:t>Linux, Open LDAP, Bash, Awk, and sometimes PERL.</w:t>
            </w:r>
          </w:p>
          <w:p w14:paraId="6FD88050" w14:textId="77777777" w:rsidR="009A5F91" w:rsidRPr="009A5F91" w:rsidRDefault="009A5F91" w:rsidP="009A5F91">
            <w:pPr>
              <w:pStyle w:val="Skills"/>
              <w:snapToGrid w:val="0"/>
            </w:pPr>
          </w:p>
          <w:p w14:paraId="182728CC" w14:textId="5E080F6B" w:rsidR="009A5F91" w:rsidRDefault="009A5F91" w:rsidP="009A5F91">
            <w:pPr>
              <w:pStyle w:val="Skills"/>
              <w:snapToGrid w:val="0"/>
            </w:pPr>
            <w:r w:rsidRPr="009A5F91">
              <w:t>Version Control, Git, Subversion, and CVS.</w:t>
            </w:r>
          </w:p>
          <w:p w14:paraId="76446824" w14:textId="77777777" w:rsidR="009A5F91" w:rsidRPr="009A5F91" w:rsidRDefault="009A5F91" w:rsidP="009A5F91">
            <w:pPr>
              <w:pStyle w:val="Skills"/>
              <w:snapToGrid w:val="0"/>
            </w:pPr>
          </w:p>
          <w:p w14:paraId="3154D8AD" w14:textId="59345851" w:rsidR="009A5F91" w:rsidRDefault="009A5F91" w:rsidP="009A5F91">
            <w:pPr>
              <w:pStyle w:val="Skills"/>
              <w:snapToGrid w:val="0"/>
            </w:pPr>
            <w:r w:rsidRPr="009A5F91">
              <w:t xml:space="preserve">Package Management, Maven, Gradle, NPM, </w:t>
            </w:r>
            <w:r>
              <w:t xml:space="preserve">and </w:t>
            </w:r>
            <w:r w:rsidRPr="009A5F91">
              <w:t>Bundler.</w:t>
            </w:r>
          </w:p>
          <w:p w14:paraId="1D36F7E1" w14:textId="77777777" w:rsidR="009A5F91" w:rsidRPr="009A5F91" w:rsidRDefault="009A5F91" w:rsidP="009A5F91">
            <w:pPr>
              <w:pStyle w:val="Skills"/>
              <w:snapToGrid w:val="0"/>
            </w:pPr>
          </w:p>
          <w:p w14:paraId="1F9E398C" w14:textId="77777777" w:rsidR="00560B40" w:rsidRPr="00560B40" w:rsidRDefault="00560B40" w:rsidP="00560B40">
            <w:pPr>
              <w:pStyle w:val="Skills"/>
              <w:snapToGrid w:val="0"/>
            </w:pPr>
            <w:r w:rsidRPr="00560B40">
              <w:t>Software Architecture, Attribute Driven Design 3.0, UML, Quality Attributes, Architecture Patterns, Architecture Tactics, and Software Engineering.</w:t>
            </w:r>
          </w:p>
          <w:p w14:paraId="2CE9770F" w14:textId="77777777" w:rsidR="009A5F91" w:rsidRPr="009A5F91" w:rsidRDefault="009A5F91" w:rsidP="009A5F91">
            <w:pPr>
              <w:pStyle w:val="Skills"/>
              <w:snapToGrid w:val="0"/>
            </w:pPr>
          </w:p>
          <w:p w14:paraId="3ED0ED77" w14:textId="1389417C" w:rsidR="009A5F91" w:rsidRDefault="009A5F91" w:rsidP="009A5F91">
            <w:pPr>
              <w:pStyle w:val="Skills"/>
              <w:snapToGrid w:val="0"/>
            </w:pPr>
            <w:r w:rsidRPr="009A5F91">
              <w:t>Agile, Scrum, Use Cases, and Stories.</w:t>
            </w:r>
          </w:p>
          <w:p w14:paraId="13A1ED05" w14:textId="77777777" w:rsidR="009A5F91" w:rsidRPr="009A5F91" w:rsidRDefault="009A5F91" w:rsidP="009A5F91">
            <w:pPr>
              <w:pStyle w:val="Skills"/>
              <w:snapToGrid w:val="0"/>
            </w:pPr>
          </w:p>
          <w:p w14:paraId="7032CD89" w14:textId="77777777" w:rsidR="009A5F91" w:rsidRPr="009A5F91" w:rsidRDefault="009A5F91" w:rsidP="009A5F91">
            <w:pPr>
              <w:pStyle w:val="Skills"/>
              <w:snapToGrid w:val="0"/>
            </w:pPr>
            <w:r w:rsidRPr="009A5F91">
              <w:t>Verbal, written, and group presentations.</w:t>
            </w:r>
          </w:p>
          <w:p w14:paraId="663CA138" w14:textId="693BD2D9" w:rsidR="00A6008E" w:rsidRDefault="00A6008E" w:rsidP="001855F5">
            <w:pPr>
              <w:pStyle w:val="Skills"/>
              <w:snapToGrid w:val="0"/>
            </w:pPr>
          </w:p>
        </w:tc>
      </w:tr>
      <w:tr w:rsidR="00A6008E" w14:paraId="17A277C9" w14:textId="77777777" w:rsidTr="00242A03">
        <w:trPr>
          <w:cantSplit/>
          <w:trHeight w:val="62"/>
        </w:trPr>
        <w:tc>
          <w:tcPr>
            <w:tcW w:w="1350" w:type="dxa"/>
            <w:shd w:val="clear" w:color="auto" w:fill="auto"/>
          </w:tcPr>
          <w:p w14:paraId="44BB1A9A" w14:textId="77777777" w:rsidR="00A6008E" w:rsidRDefault="00A6008E">
            <w:pPr>
              <w:pStyle w:val="SectionTitle"/>
              <w:snapToGrid w:val="0"/>
            </w:pPr>
            <w:r>
              <w:lastRenderedPageBreak/>
              <w:t>Affiliations</w:t>
            </w:r>
          </w:p>
        </w:tc>
        <w:tc>
          <w:tcPr>
            <w:tcW w:w="8820" w:type="dxa"/>
            <w:tcBorders>
              <w:top w:val="single" w:sz="4" w:space="0" w:color="000000"/>
              <w:bottom w:val="single" w:sz="4" w:space="0" w:color="000000"/>
            </w:tcBorders>
            <w:shd w:val="clear" w:color="auto" w:fill="auto"/>
          </w:tcPr>
          <w:p w14:paraId="58F8663A" w14:textId="77777777" w:rsidR="00A6008E" w:rsidRDefault="00A6008E" w:rsidP="004D64BC">
            <w:pPr>
              <w:tabs>
                <w:tab w:val="right" w:pos="8532"/>
              </w:tabs>
              <w:snapToGrid w:val="0"/>
            </w:pPr>
            <w:r>
              <w:rPr>
                <w:rStyle w:val="CompanyNameChar"/>
              </w:rPr>
              <w:t>Los Angeles Java Users’ Group</w:t>
            </w:r>
            <w:r>
              <w:tab/>
              <w:t>[Volunteer]</w:t>
            </w:r>
          </w:p>
          <w:p w14:paraId="4C76A892" w14:textId="77777777" w:rsidR="00A6008E" w:rsidRDefault="00A6008E" w:rsidP="004D64BC">
            <w:pPr>
              <w:pStyle w:val="TitleDivision"/>
              <w:tabs>
                <w:tab w:val="right" w:pos="8532"/>
              </w:tabs>
            </w:pPr>
            <w:r>
              <w:t>President</w:t>
            </w:r>
            <w:r>
              <w:tab/>
              <w:t>Non-Profit Organization</w:t>
            </w:r>
          </w:p>
          <w:p w14:paraId="7F2DB949" w14:textId="77777777" w:rsidR="00A6008E" w:rsidRDefault="00A6008E" w:rsidP="004D64BC">
            <w:pPr>
              <w:pStyle w:val="DateLocation"/>
              <w:tabs>
                <w:tab w:val="clear" w:pos="2952"/>
                <w:tab w:val="clear" w:pos="6480"/>
                <w:tab w:val="right" w:pos="8532"/>
              </w:tabs>
              <w:snapToGrid w:val="0"/>
            </w:pPr>
            <w:r>
              <w:t>May 2004-Present</w:t>
            </w:r>
            <w:r>
              <w:tab/>
              <w:t>Los Angeles, CA</w:t>
            </w:r>
          </w:p>
          <w:p w14:paraId="182A13F7" w14:textId="77777777" w:rsidR="00A6008E" w:rsidRDefault="00A6008E" w:rsidP="004D64BC">
            <w:pPr>
              <w:tabs>
                <w:tab w:val="right" w:pos="8532"/>
              </w:tabs>
              <w:snapToGrid w:val="0"/>
            </w:pPr>
          </w:p>
          <w:p w14:paraId="26B2C73F" w14:textId="37ACF600" w:rsidR="00560B40" w:rsidRDefault="00560B40" w:rsidP="00242A03">
            <w:pPr>
              <w:pStyle w:val="Skills"/>
            </w:pPr>
            <w:r w:rsidRPr="00560B40">
              <w:t xml:space="preserve">Led and managed the Los Angeles Java User's Group since 2004, overseeing all aspects of its operations. This encompassed organizing meetings, curating pertinent technical topics, securing knowledgeable presenters, ensuring suitable meeting venues, </w:t>
            </w:r>
            <w:proofErr w:type="gramStart"/>
            <w:r w:rsidRPr="00560B40">
              <w:t>hosting</w:t>
            </w:r>
            <w:proofErr w:type="gramEnd"/>
            <w:r>
              <w:t xml:space="preserve"> </w:t>
            </w:r>
            <w:r w:rsidRPr="00560B40">
              <w:t>and moderating meetings, fostering connections between attendees and recruiters, and maintaining the group's website.</w:t>
            </w:r>
          </w:p>
          <w:p w14:paraId="214CBAAE" w14:textId="6B91B274" w:rsidR="00560B40" w:rsidRDefault="00560B40" w:rsidP="00242A03">
            <w:pPr>
              <w:pStyle w:val="Skills"/>
            </w:pPr>
          </w:p>
        </w:tc>
      </w:tr>
      <w:tr w:rsidR="00A6008E" w14:paraId="05C866CA" w14:textId="77777777" w:rsidTr="008F4D17">
        <w:trPr>
          <w:cantSplit/>
          <w:trHeight w:val="62"/>
        </w:trPr>
        <w:tc>
          <w:tcPr>
            <w:tcW w:w="1350" w:type="dxa"/>
            <w:shd w:val="clear" w:color="auto" w:fill="auto"/>
          </w:tcPr>
          <w:p w14:paraId="4A4EB699" w14:textId="741BFD44" w:rsidR="00A6008E" w:rsidRDefault="00A6008E">
            <w:pPr>
              <w:pStyle w:val="SectionTitle"/>
              <w:snapToGrid w:val="0"/>
            </w:pPr>
            <w:r>
              <w:t>Presentations</w:t>
            </w:r>
          </w:p>
        </w:tc>
        <w:tc>
          <w:tcPr>
            <w:tcW w:w="8820" w:type="dxa"/>
            <w:tcBorders>
              <w:top w:val="single" w:sz="4" w:space="0" w:color="000000"/>
            </w:tcBorders>
            <w:shd w:val="clear" w:color="auto" w:fill="auto"/>
          </w:tcPr>
          <w:p w14:paraId="02226A45" w14:textId="1AC71B52" w:rsidR="00595DA8" w:rsidRDefault="00595DA8" w:rsidP="00595DA8">
            <w:pPr>
              <w:pStyle w:val="Achievement"/>
            </w:pPr>
            <w:r w:rsidRPr="00595DA8">
              <w:t>Recognizing the Common Pitfalls in Java Concurrency Programming</w:t>
            </w:r>
          </w:p>
          <w:p w14:paraId="10ABE596" w14:textId="42B70407" w:rsidR="00595DA8" w:rsidRDefault="00595DA8" w:rsidP="00242A03">
            <w:pPr>
              <w:pStyle w:val="Achievement"/>
            </w:pPr>
            <w:r w:rsidRPr="00595DA8">
              <w:t>Improving Your Relational Database Architecture</w:t>
            </w:r>
          </w:p>
          <w:p w14:paraId="6C5DB211" w14:textId="45BA21B5" w:rsidR="00A6008E" w:rsidRPr="00242A03" w:rsidRDefault="00A6008E" w:rsidP="00242A03">
            <w:pPr>
              <w:pStyle w:val="Achievement"/>
            </w:pPr>
            <w:r w:rsidRPr="00242A03">
              <w:t>Delivering Quality Software with Modern Unit Testing Techniques</w:t>
            </w:r>
          </w:p>
          <w:p w14:paraId="4D3C47BA" w14:textId="0D25028B" w:rsidR="00A6008E" w:rsidRPr="00242A03" w:rsidRDefault="00A6008E" w:rsidP="00242A03">
            <w:pPr>
              <w:pStyle w:val="Achievement"/>
            </w:pPr>
            <w:r w:rsidRPr="00242A03">
              <w:t>Tips in Concurrency</w:t>
            </w:r>
          </w:p>
          <w:p w14:paraId="2480C646" w14:textId="69C321BB" w:rsidR="00A6008E" w:rsidRPr="00242A03" w:rsidRDefault="00A6008E" w:rsidP="00242A03">
            <w:pPr>
              <w:pStyle w:val="Achievement"/>
            </w:pPr>
            <w:r w:rsidRPr="00242A03">
              <w:t>Persistence with JPA 2.1</w:t>
            </w:r>
          </w:p>
          <w:p w14:paraId="59A394D7" w14:textId="3E010C44" w:rsidR="00A6008E" w:rsidRPr="00242A03" w:rsidRDefault="00A6008E" w:rsidP="00242A03">
            <w:pPr>
              <w:pStyle w:val="Achievement"/>
            </w:pPr>
            <w:r w:rsidRPr="00242A03">
              <w:t>Get there Faster with JRuby and JRuby on Rails</w:t>
            </w:r>
          </w:p>
          <w:p w14:paraId="3D423128" w14:textId="51021B3F" w:rsidR="00A6008E" w:rsidRPr="00242A03" w:rsidRDefault="0070387C" w:rsidP="00242A03">
            <w:pPr>
              <w:pStyle w:val="Achievement"/>
            </w:pPr>
            <w:r w:rsidRPr="00242A03">
              <w:t>RESTful</w:t>
            </w:r>
            <w:r w:rsidR="00A6008E" w:rsidRPr="00242A03">
              <w:t xml:space="preserve"> JSON Web Services with Jersey &amp; Jackson</w:t>
            </w:r>
          </w:p>
          <w:p w14:paraId="48BFEBDD" w14:textId="2F64914A" w:rsidR="00A6008E" w:rsidRDefault="00A6008E" w:rsidP="00242A03">
            <w:pPr>
              <w:pStyle w:val="Achievement"/>
              <w:rPr>
                <w:rStyle w:val="CompanyNameChar"/>
              </w:rPr>
            </w:pPr>
            <w:r w:rsidRPr="00242A03">
              <w:t>Java Concurrency</w:t>
            </w:r>
          </w:p>
        </w:tc>
      </w:tr>
    </w:tbl>
    <w:p w14:paraId="4EDA13F0" w14:textId="77777777" w:rsidR="00C02102" w:rsidRDefault="00C02102" w:rsidP="00242A03"/>
    <w:sectPr w:rsidR="00C0210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12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899FC" w14:textId="77777777" w:rsidR="00A936A0" w:rsidRDefault="00A936A0">
      <w:r>
        <w:separator/>
      </w:r>
    </w:p>
  </w:endnote>
  <w:endnote w:type="continuationSeparator" w:id="0">
    <w:p w14:paraId="615B3E7F" w14:textId="77777777" w:rsidR="00A936A0" w:rsidRDefault="00A9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8D93" w14:textId="77777777" w:rsidR="006D45A8" w:rsidRDefault="006D45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99E2" w14:textId="77777777" w:rsidR="005802D6" w:rsidRDefault="005802D6">
    <w:pPr>
      <w:pStyle w:val="Footer"/>
      <w:pBdr>
        <w:bottom w:val="single" w:sz="4" w:space="1" w:color="000000"/>
      </w:pBdr>
    </w:pPr>
  </w:p>
  <w:p w14:paraId="3263345E" w14:textId="77777777" w:rsidR="005802D6" w:rsidRDefault="005802D6">
    <w:pPr>
      <w:pStyle w:val="Footer"/>
      <w:jc w:val="center"/>
    </w:pPr>
    <w:r>
      <w:t xml:space="preserve">Page </w:t>
    </w:r>
    <w:r>
      <w:fldChar w:fldCharType="begin"/>
    </w:r>
    <w:r>
      <w:instrText xml:space="preserve"> PAGE </w:instrText>
    </w:r>
    <w:r>
      <w:fldChar w:fldCharType="separate"/>
    </w:r>
    <w:r w:rsidR="002A46C2">
      <w:rPr>
        <w:noProof/>
      </w:rPr>
      <w:t>1</w:t>
    </w:r>
    <w:r>
      <w:fldChar w:fldCharType="end"/>
    </w:r>
    <w:r>
      <w:t xml:space="preserve"> of </w:t>
    </w:r>
    <w:r w:rsidR="00754A25">
      <w:rPr>
        <w:noProof/>
      </w:rPr>
      <w:fldChar w:fldCharType="begin"/>
    </w:r>
    <w:r w:rsidR="00754A25">
      <w:rPr>
        <w:noProof/>
      </w:rPr>
      <w:instrText xml:space="preserve"> NUMPAGES \*Arabic </w:instrText>
    </w:r>
    <w:r w:rsidR="00754A25">
      <w:rPr>
        <w:noProof/>
      </w:rPr>
      <w:fldChar w:fldCharType="separate"/>
    </w:r>
    <w:r w:rsidR="002A46C2">
      <w:rPr>
        <w:noProof/>
      </w:rPr>
      <w:t>4</w:t>
    </w:r>
    <w:r w:rsidR="00754A25">
      <w:rPr>
        <w:noProof/>
      </w:rPr>
      <w:fldChar w:fldCharType="end"/>
    </w:r>
  </w:p>
  <w:p w14:paraId="22DCB5A5" w14:textId="77777777" w:rsidR="005802D6" w:rsidRDefault="005802D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1D33" w14:textId="77777777" w:rsidR="006D45A8" w:rsidRDefault="006D4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5497" w14:textId="77777777" w:rsidR="00A936A0" w:rsidRDefault="00A936A0">
      <w:r>
        <w:separator/>
      </w:r>
    </w:p>
  </w:footnote>
  <w:footnote w:type="continuationSeparator" w:id="0">
    <w:p w14:paraId="278C712E" w14:textId="77777777" w:rsidR="00A936A0" w:rsidRDefault="00A9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CE37" w14:textId="77777777" w:rsidR="004E1071" w:rsidRDefault="004E1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76" w:type="dxa"/>
      <w:tblInd w:w="-1116" w:type="dxa"/>
      <w:tblLayout w:type="fixed"/>
      <w:tblCellMar>
        <w:left w:w="115" w:type="dxa"/>
        <w:right w:w="115" w:type="dxa"/>
      </w:tblCellMar>
      <w:tblLook w:val="0000" w:firstRow="0" w:lastRow="0" w:firstColumn="0" w:lastColumn="0" w:noHBand="0" w:noVBand="0"/>
    </w:tblPr>
    <w:tblGrid>
      <w:gridCol w:w="4986"/>
      <w:gridCol w:w="1620"/>
      <w:gridCol w:w="3870"/>
    </w:tblGrid>
    <w:tr w:rsidR="00B637B1" w14:paraId="12B50C6C" w14:textId="77777777" w:rsidTr="00B637B1">
      <w:tc>
        <w:tcPr>
          <w:tcW w:w="4986" w:type="dxa"/>
          <w:shd w:val="clear" w:color="auto" w:fill="auto"/>
        </w:tcPr>
        <w:p w14:paraId="21E414FE" w14:textId="48E33D27" w:rsidR="005802D6" w:rsidRDefault="005802D6">
          <w:pPr>
            <w:pStyle w:val="Heading7"/>
            <w:snapToGrid w:val="0"/>
            <w:rPr>
              <w:lang w:val="pt-BR"/>
            </w:rPr>
          </w:pPr>
          <w:r>
            <w:rPr>
              <w:lang w:val="pt-BR"/>
            </w:rPr>
            <w:t xml:space="preserve">Marco </w:t>
          </w:r>
          <w:r w:rsidR="006B4224">
            <w:rPr>
              <w:lang w:val="pt-BR"/>
            </w:rPr>
            <w:t>A</w:t>
          </w:r>
          <w:r w:rsidR="00B637B1">
            <w:rPr>
              <w:lang w:val="pt-BR"/>
            </w:rPr>
            <w:t>.</w:t>
          </w:r>
          <w:r w:rsidR="006B4224">
            <w:rPr>
              <w:lang w:val="pt-BR"/>
            </w:rPr>
            <w:t xml:space="preserve"> </w:t>
          </w:r>
          <w:r>
            <w:rPr>
              <w:lang w:val="pt-BR"/>
            </w:rPr>
            <w:t>Villalobos</w:t>
          </w:r>
        </w:p>
      </w:tc>
      <w:tc>
        <w:tcPr>
          <w:tcW w:w="1620" w:type="dxa"/>
          <w:shd w:val="clear" w:color="auto" w:fill="auto"/>
        </w:tcPr>
        <w:p w14:paraId="460624AC" w14:textId="77777777" w:rsidR="005802D6" w:rsidRDefault="005802D6">
          <w:pPr>
            <w:pStyle w:val="Address2"/>
            <w:snapToGrid w:val="0"/>
          </w:pPr>
        </w:p>
      </w:tc>
      <w:tc>
        <w:tcPr>
          <w:tcW w:w="3870" w:type="dxa"/>
          <w:shd w:val="clear" w:color="auto" w:fill="auto"/>
        </w:tcPr>
        <w:p w14:paraId="74B9B080" w14:textId="1F0993CA" w:rsidR="005802D6" w:rsidRDefault="005802D6">
          <w:pPr>
            <w:pStyle w:val="Address1"/>
            <w:snapToGrid w:val="0"/>
          </w:pPr>
          <w:r>
            <w:t>email address: mvillalobos@</w:t>
          </w:r>
          <w:r w:rsidR="006D45A8">
            <w:t>kineteque.com</w:t>
          </w:r>
          <w:r w:rsidR="006D45A8">
            <w:br/>
          </w:r>
        </w:p>
      </w:tc>
    </w:tr>
  </w:tbl>
  <w:p w14:paraId="46AA50B1" w14:textId="77777777" w:rsidR="005802D6" w:rsidRDefault="005802D6">
    <w:pPr>
      <w:pStyle w:val="Header"/>
    </w:pPr>
  </w:p>
  <w:p w14:paraId="0EE67EC1" w14:textId="77777777" w:rsidR="005802D6" w:rsidRDefault="005802D6">
    <w:pPr>
      <w:pStyle w:val="Header"/>
      <w:pBdr>
        <w:bottom w:val="single" w:sz="4" w:space="1" w:color="000000"/>
      </w:pBdr>
    </w:pPr>
    <w:r>
      <w:rPr>
        <w:noProof/>
        <w:lang w:eastAsia="en-US"/>
      </w:rPr>
      <mc:AlternateContent>
        <mc:Choice Requires="wps">
          <w:drawing>
            <wp:anchor distT="0" distB="0" distL="114300" distR="114300" simplePos="0" relativeHeight="251657728" behindDoc="0" locked="0" layoutInCell="1" allowOverlap="1" wp14:anchorId="1F2C124E" wp14:editId="78C7026A">
              <wp:simplePos x="0" y="0"/>
              <wp:positionH relativeFrom="column">
                <wp:posOffset>114300</wp:posOffset>
              </wp:positionH>
              <wp:positionV relativeFrom="paragraph">
                <wp:posOffset>635</wp:posOffset>
              </wp:positionV>
              <wp:extent cx="5437505" cy="13017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130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C124E" id="_x0000_t202" coordsize="21600,21600" o:spt="202" path="m,l,21600r21600,l21600,xe">
              <v:stroke joinstyle="miter"/>
              <v:path gradientshapeok="t" o:connecttype="rect"/>
            </v:shapetype>
            <v:shape id="Text Box 1" o:spid="_x0000_s1026" type="#_x0000_t202" style="position:absolute;margin-left:9pt;margin-top:.05pt;width:428.15pt;height:1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" stroked="f">
              <v:fill opacity="0"/>
              <v:textbox inset="0,0,0,0">
                <w:txbxContent>
                  <w:tbl>
                    <w:tblPr>
                      <w:tblW w:w="0" w:type="auto"/>
                      <w:tblInd w:w="108" w:type="dxa"/>
                      <w:tblLayout w:type="fixed"/>
                      <w:tblLook w:val="0000" w:firstRow="0" w:lastRow="0" w:firstColumn="0" w:lastColumn="0" w:noHBand="0" w:noVBand="0"/>
                    </w:tblPr>
                    <w:tblGrid>
                      <w:gridCol w:w="8568"/>
                    </w:tblGrid>
                    <w:tr w:rsidR="005802D6" w14:paraId="7B6B9531" w14:textId="77777777">
                      <w:trPr>
                        <w:trHeight w:val="76"/>
                      </w:trPr>
                      <w:tc>
                        <w:tcPr>
                          <w:tcW w:w="8568" w:type="dxa"/>
                          <w:shd w:val="clear" w:color="auto" w:fill="auto"/>
                        </w:tcPr>
                        <w:p w14:paraId="05B492AC" w14:textId="77777777" w:rsidR="005802D6" w:rsidRDefault="005802D6">
                          <w:pPr>
                            <w:snapToGrid w:val="0"/>
                          </w:pPr>
                          <w:r>
                            <w:rPr>
                              <w:rStyle w:val="Heading2Char"/>
                            </w:rPr>
                            <w:t>Work History:  Page</w:t>
                          </w:r>
                          <w:r>
                            <w:t xml:space="preserve"> </w:t>
                          </w:r>
                          <w:r>
                            <w:rPr>
                              <w:rStyle w:val="PageNumber"/>
                            </w:rPr>
                            <w:fldChar w:fldCharType="begin"/>
                          </w:r>
                          <w:r>
                            <w:rPr>
                              <w:rStyle w:val="PageNumber"/>
                            </w:rPr>
                            <w:instrText xml:space="preserve"> PAGE </w:instrText>
                          </w:r>
                          <w:r>
                            <w:rPr>
                              <w:rStyle w:val="PageNumber"/>
                            </w:rPr>
                            <w:fldChar w:fldCharType="separate"/>
                          </w:r>
                          <w:r w:rsidR="002A46C2">
                            <w:rPr>
                              <w:rStyle w:val="PageNumber"/>
                              <w:noProof/>
                            </w:rPr>
                            <w:t>1</w:t>
                          </w:r>
                          <w:r>
                            <w:rPr>
                              <w:rStyle w:val="PageNumber"/>
                            </w:rPr>
                            <w:fldChar w:fldCharType="end"/>
                          </w:r>
                          <w:r>
                            <w:rPr>
                              <w:rStyle w:val="PageNumber"/>
                            </w:rPr>
                            <w:t xml:space="preserve"> </w:t>
                          </w:r>
                          <w:r>
                            <w:rPr>
                              <w:rStyle w:val="Heading2Char"/>
                            </w:rPr>
                            <w:t>of</w:t>
                          </w:r>
                          <w:r>
                            <w:rPr>
                              <w:rStyle w:val="PageNumber"/>
                            </w:rPr>
                            <w:t xml:space="preserve"> </w:t>
                          </w:r>
                          <w:r>
                            <w:rPr>
                              <w:rStyle w:val="PageNumber"/>
                            </w:rPr>
                            <w:fldChar w:fldCharType="begin"/>
                          </w:r>
                          <w:r>
                            <w:rPr>
                              <w:rStyle w:val="PageNumber"/>
                            </w:rPr>
                            <w:instrText xml:space="preserve"> NUMPAGES \*Arabic </w:instrText>
                          </w:r>
                          <w:r>
                            <w:rPr>
                              <w:rStyle w:val="PageNumber"/>
                            </w:rPr>
                            <w:fldChar w:fldCharType="separate"/>
                          </w:r>
                          <w:r w:rsidR="002A46C2">
                            <w:rPr>
                              <w:rStyle w:val="PageNumber"/>
                              <w:noProof/>
                            </w:rPr>
                            <w:t>4</w:t>
                          </w:r>
                          <w:r>
                            <w:rPr>
                              <w:rStyle w:val="PageNumber"/>
                            </w:rPr>
                            <w:fldChar w:fldCharType="end"/>
                          </w:r>
                        </w:p>
                      </w:tc>
                    </w:tr>
                  </w:tbl>
                  <w:p w14:paraId="6947684B" w14:textId="77777777" w:rsidR="005802D6" w:rsidRDefault="005802D6">
                    <w:r>
                      <w:t xml:space="preserve"> </w:t>
                    </w:r>
                  </w:p>
                </w:txbxContent>
              </v:textbox>
              <w10:wrap type="square" side="largest"/>
            </v:shape>
          </w:pict>
        </mc:Fallback>
      </mc:AlternateContent>
    </w:r>
  </w:p>
  <w:p w14:paraId="080BD5D3" w14:textId="77777777" w:rsidR="005802D6" w:rsidRDefault="00580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7C0E" w14:textId="77777777" w:rsidR="004E1071" w:rsidRDefault="004E1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Achievement"/>
      <w:lvlText w:val=""/>
      <w:lvlJc w:val="left"/>
      <w:pPr>
        <w:tabs>
          <w:tab w:val="num" w:pos="360"/>
        </w:tabs>
        <w:ind w:left="360" w:hanging="360"/>
      </w:pPr>
      <w:rPr>
        <w:rFonts w:ascii="Wingdings 2" w:hAnsi="Wingdings 2"/>
        <w:sz w:val="18"/>
        <w:szCs w:val="18"/>
      </w:rPr>
    </w:lvl>
  </w:abstractNum>
  <w:abstractNum w:abstractNumId="2" w15:restartNumberingAfterBreak="0">
    <w:nsid w:val="16DE69EB"/>
    <w:multiLevelType w:val="multilevel"/>
    <w:tmpl w:val="70E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3F9B"/>
    <w:multiLevelType w:val="multilevel"/>
    <w:tmpl w:val="BD0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3C30"/>
    <w:multiLevelType w:val="multilevel"/>
    <w:tmpl w:val="77C4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165EA"/>
    <w:multiLevelType w:val="multilevel"/>
    <w:tmpl w:val="2D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77082"/>
    <w:multiLevelType w:val="multilevel"/>
    <w:tmpl w:val="F9C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F470F"/>
    <w:multiLevelType w:val="multilevel"/>
    <w:tmpl w:val="A7A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000A9"/>
    <w:multiLevelType w:val="multilevel"/>
    <w:tmpl w:val="160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73820"/>
    <w:multiLevelType w:val="multilevel"/>
    <w:tmpl w:val="CE6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940051">
    <w:abstractNumId w:val="0"/>
  </w:num>
  <w:num w:numId="2" w16cid:durableId="1504780990">
    <w:abstractNumId w:val="1"/>
  </w:num>
  <w:num w:numId="3" w16cid:durableId="1202866752">
    <w:abstractNumId w:val="5"/>
  </w:num>
  <w:num w:numId="4" w16cid:durableId="955404768">
    <w:abstractNumId w:val="3"/>
  </w:num>
  <w:num w:numId="5" w16cid:durableId="408499902">
    <w:abstractNumId w:val="6"/>
  </w:num>
  <w:num w:numId="6" w16cid:durableId="870612804">
    <w:abstractNumId w:val="2"/>
  </w:num>
  <w:num w:numId="7" w16cid:durableId="696202386">
    <w:abstractNumId w:val="7"/>
  </w:num>
  <w:num w:numId="8" w16cid:durableId="77944509">
    <w:abstractNumId w:val="4"/>
  </w:num>
  <w:num w:numId="9" w16cid:durableId="904027543">
    <w:abstractNumId w:val="9"/>
  </w:num>
  <w:num w:numId="10" w16cid:durableId="7154753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attachedTemplate r:id="rId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65"/>
    <w:rsid w:val="00004B0F"/>
    <w:rsid w:val="00042F22"/>
    <w:rsid w:val="000548BC"/>
    <w:rsid w:val="000813AB"/>
    <w:rsid w:val="000E210B"/>
    <w:rsid w:val="0010114E"/>
    <w:rsid w:val="00156D20"/>
    <w:rsid w:val="00172FA9"/>
    <w:rsid w:val="00173BEF"/>
    <w:rsid w:val="00174D51"/>
    <w:rsid w:val="001855F5"/>
    <w:rsid w:val="00195B13"/>
    <w:rsid w:val="00240DC9"/>
    <w:rsid w:val="00242A03"/>
    <w:rsid w:val="002769D4"/>
    <w:rsid w:val="00286F8F"/>
    <w:rsid w:val="00295EB8"/>
    <w:rsid w:val="002A46C2"/>
    <w:rsid w:val="002E3D75"/>
    <w:rsid w:val="00327EA5"/>
    <w:rsid w:val="00336D2C"/>
    <w:rsid w:val="004634A4"/>
    <w:rsid w:val="004D64BC"/>
    <w:rsid w:val="004E1071"/>
    <w:rsid w:val="005107BD"/>
    <w:rsid w:val="00560321"/>
    <w:rsid w:val="00560B40"/>
    <w:rsid w:val="00562FD2"/>
    <w:rsid w:val="00572CEF"/>
    <w:rsid w:val="005802D6"/>
    <w:rsid w:val="00595DA8"/>
    <w:rsid w:val="00646C9C"/>
    <w:rsid w:val="00651569"/>
    <w:rsid w:val="006B4224"/>
    <w:rsid w:val="006C6E65"/>
    <w:rsid w:val="006D45A8"/>
    <w:rsid w:val="006F5708"/>
    <w:rsid w:val="0070387C"/>
    <w:rsid w:val="0074703C"/>
    <w:rsid w:val="00754A25"/>
    <w:rsid w:val="007A3DDC"/>
    <w:rsid w:val="007F1FB5"/>
    <w:rsid w:val="00802C6E"/>
    <w:rsid w:val="00827808"/>
    <w:rsid w:val="00841EAB"/>
    <w:rsid w:val="008B3466"/>
    <w:rsid w:val="008F066E"/>
    <w:rsid w:val="008F4D17"/>
    <w:rsid w:val="0092703A"/>
    <w:rsid w:val="00956870"/>
    <w:rsid w:val="00981AB9"/>
    <w:rsid w:val="009A5F91"/>
    <w:rsid w:val="00A1344C"/>
    <w:rsid w:val="00A2772A"/>
    <w:rsid w:val="00A35B30"/>
    <w:rsid w:val="00A44DD2"/>
    <w:rsid w:val="00A5721D"/>
    <w:rsid w:val="00A6008E"/>
    <w:rsid w:val="00A9124B"/>
    <w:rsid w:val="00A936A0"/>
    <w:rsid w:val="00AD15AC"/>
    <w:rsid w:val="00B03E8C"/>
    <w:rsid w:val="00B637B1"/>
    <w:rsid w:val="00BD1EBF"/>
    <w:rsid w:val="00BE000D"/>
    <w:rsid w:val="00BE1AFE"/>
    <w:rsid w:val="00C02102"/>
    <w:rsid w:val="00C774E1"/>
    <w:rsid w:val="00C97E66"/>
    <w:rsid w:val="00D44E51"/>
    <w:rsid w:val="00DB5249"/>
    <w:rsid w:val="00E0676D"/>
    <w:rsid w:val="00E32B32"/>
    <w:rsid w:val="00ED324F"/>
    <w:rsid w:val="00EE51BD"/>
    <w:rsid w:val="00FC5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47E7A3F8"/>
  <w14:defaultImageDpi w14:val="300"/>
  <w15:docId w15:val="{7C4A170B-DD34-1449-950C-DF90F025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Verdana" w:hAnsi="Verdana"/>
      <w:sz w:val="16"/>
      <w:lang w:eastAsia="ar-SA"/>
    </w:rPr>
  </w:style>
  <w:style w:type="paragraph" w:styleId="Heading1">
    <w:name w:val="heading 1"/>
    <w:basedOn w:val="HeadingBase"/>
    <w:next w:val="BodyText"/>
    <w:qFormat/>
    <w:pPr>
      <w:numPr>
        <w:numId w:val="1"/>
      </w:numPr>
      <w:spacing w:before="220" w:after="220"/>
      <w:ind w:left="-2520" w:firstLine="0"/>
      <w:outlineLvl w:val="0"/>
    </w:pPr>
    <w:rPr>
      <w:spacing w:val="-5"/>
      <w:kern w:val="1"/>
      <w:sz w:val="22"/>
    </w:rPr>
  </w:style>
  <w:style w:type="paragraph" w:styleId="Heading2">
    <w:name w:val="heading 2"/>
    <w:basedOn w:val="HeadingBase"/>
    <w:next w:val="BodyText"/>
    <w:qFormat/>
    <w:pPr>
      <w:numPr>
        <w:ilvl w:val="1"/>
        <w:numId w:val="1"/>
      </w:numPr>
      <w:spacing w:before="220"/>
      <w:outlineLvl w:val="1"/>
    </w:pPr>
    <w:rPr>
      <w:b/>
    </w:rPr>
  </w:style>
  <w:style w:type="paragraph" w:styleId="Heading3">
    <w:name w:val="heading 3"/>
    <w:basedOn w:val="HeadingBase"/>
    <w:next w:val="BodyText"/>
    <w:qFormat/>
    <w:pPr>
      <w:numPr>
        <w:ilvl w:val="2"/>
        <w:numId w:val="1"/>
      </w:numPr>
      <w:spacing w:after="220"/>
      <w:outlineLvl w:val="2"/>
    </w:pPr>
    <w:rPr>
      <w:rFonts w:ascii="Times New Roman" w:hAnsi="Times New Roman"/>
      <w:i/>
      <w:spacing w:val="-2"/>
      <w:sz w:val="20"/>
    </w:rPr>
  </w:style>
  <w:style w:type="paragraph" w:styleId="Heading4">
    <w:name w:val="heading 4"/>
    <w:basedOn w:val="HeadingBase"/>
    <w:next w:val="BodyText"/>
    <w:qFormat/>
    <w:pPr>
      <w:numPr>
        <w:ilvl w:val="3"/>
        <w:numId w:val="1"/>
      </w:numPr>
      <w:spacing w:after="220"/>
      <w:outlineLvl w:val="3"/>
    </w:pPr>
    <w:rPr>
      <w:sz w:val="20"/>
    </w:rPr>
  </w:style>
  <w:style w:type="paragraph" w:styleId="Heading5">
    <w:name w:val="heading 5"/>
    <w:basedOn w:val="HeadingBase"/>
    <w:next w:val="BodyText"/>
    <w:qFormat/>
    <w:pPr>
      <w:numPr>
        <w:ilvl w:val="4"/>
        <w:numId w:val="1"/>
      </w:numPr>
      <w:outlineLvl w:val="4"/>
    </w:pPr>
  </w:style>
  <w:style w:type="paragraph" w:styleId="Heading6">
    <w:name w:val="heading 6"/>
    <w:basedOn w:val="Normal"/>
    <w:next w:val="Normal"/>
    <w:qFormat/>
    <w:pPr>
      <w:numPr>
        <w:ilvl w:val="5"/>
        <w:numId w:val="1"/>
      </w:numPr>
      <w:spacing w:before="240" w:after="60"/>
      <w:ind w:left="0" w:right="-360" w:firstLine="0"/>
      <w:outlineLvl w:val="5"/>
    </w:pPr>
    <w:rPr>
      <w:rFonts w:ascii="Arial" w:hAnsi="Arial"/>
      <w:i/>
      <w:sz w:val="22"/>
    </w:rPr>
  </w:style>
  <w:style w:type="paragraph" w:styleId="Heading7">
    <w:name w:val="heading 7"/>
    <w:basedOn w:val="Normal"/>
    <w:next w:val="Normal"/>
    <w:qFormat/>
    <w:pPr>
      <w:keepNext/>
      <w:numPr>
        <w:ilvl w:val="6"/>
        <w:numId w:val="1"/>
      </w:numPr>
      <w:outlineLvl w:val="6"/>
    </w:pPr>
    <w:rPr>
      <w:b/>
      <w:bCs/>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Wingdings 2" w:hAnsi="Wingdings 2"/>
      <w:sz w:val="18"/>
      <w:szCs w:val="18"/>
    </w:rPr>
  </w:style>
  <w:style w:type="character" w:customStyle="1" w:styleId="CompanyNameChar">
    <w:name w:val="Company Name Char"/>
    <w:rPr>
      <w:rFonts w:ascii="Verdana" w:hAnsi="Verdana"/>
      <w:b/>
      <w:bCs/>
      <w:sz w:val="18"/>
      <w:szCs w:val="18"/>
      <w:lang w:val="en-US" w:eastAsia="ar-SA" w:bidi="ar-SA"/>
    </w:rPr>
  </w:style>
  <w:style w:type="character" w:styleId="Emphasis">
    <w:name w:val="Emphasis"/>
    <w:qFormat/>
    <w:rPr>
      <w:rFonts w:ascii="Arial" w:hAnsi="Arial"/>
      <w:b/>
      <w:spacing w:val="-8"/>
      <w:sz w:val="18"/>
    </w:rPr>
  </w:style>
  <w:style w:type="character" w:customStyle="1" w:styleId="Job">
    <w:name w:val="Job"/>
    <w:basedOn w:val="DefaultParagraphFont"/>
  </w:style>
  <w:style w:type="character" w:customStyle="1" w:styleId="FunctionalAreaChar">
    <w:name w:val="Functional Area Char"/>
    <w:rPr>
      <w:rFonts w:ascii="Verdana" w:hAnsi="Verdana"/>
      <w:b/>
      <w:spacing w:val="-20"/>
      <w:sz w:val="16"/>
      <w:lang w:val="en-US" w:eastAsia="ar-SA" w:bidi="ar-SA"/>
    </w:rPr>
  </w:style>
  <w:style w:type="character" w:customStyle="1" w:styleId="Lead-inEmphasis">
    <w:name w:val="Lead-in Emphasis"/>
    <w:rPr>
      <w:rFonts w:ascii="Arial" w:hAnsi="Arial"/>
      <w:b/>
      <w:spacing w:val="-8"/>
      <w:sz w:val="18"/>
    </w:rPr>
  </w:style>
  <w:style w:type="character" w:styleId="PageNumber">
    <w:name w:val="page number"/>
    <w:rPr>
      <w:rFonts w:ascii="Arial" w:hAnsi="Arial"/>
      <w:b/>
      <w:sz w:val="18"/>
    </w:rPr>
  </w:style>
  <w:style w:type="character" w:styleId="Hyperlink">
    <w:name w:val="Hyperlink"/>
    <w:rPr>
      <w:color w:val="0000FF"/>
      <w:u w:val="single"/>
    </w:rPr>
  </w:style>
  <w:style w:type="character" w:customStyle="1" w:styleId="BodyTextChar">
    <w:name w:val="Body Text Char"/>
    <w:rPr>
      <w:rFonts w:ascii="Verdana" w:hAnsi="Verdana"/>
      <w:sz w:val="16"/>
      <w:lang w:val="en-US" w:eastAsia="ar-SA" w:bidi="ar-SA"/>
    </w:rPr>
  </w:style>
  <w:style w:type="character" w:customStyle="1" w:styleId="HeadingBaseChar">
    <w:name w:val="Heading Base Char"/>
    <w:rPr>
      <w:rFonts w:ascii="Arial" w:hAnsi="Arial"/>
      <w:spacing w:val="-4"/>
      <w:sz w:val="18"/>
      <w:lang w:val="en-US" w:eastAsia="ar-SA" w:bidi="ar-SA"/>
    </w:rPr>
  </w:style>
  <w:style w:type="character" w:customStyle="1" w:styleId="Heading2Char">
    <w:name w:val="Heading 2 Char"/>
    <w:rPr>
      <w:rFonts w:ascii="Arial" w:hAnsi="Arial"/>
      <w:b/>
      <w:spacing w:val="-4"/>
      <w:sz w:val="18"/>
      <w:lang w:val="en-US" w:eastAsia="ar-SA" w:bidi="ar-SA"/>
    </w:rPr>
  </w:style>
  <w:style w:type="character" w:customStyle="1" w:styleId="TitleDivisionCharChar">
    <w:name w:val="Title / Division Char Char"/>
    <w:rPr>
      <w:rFonts w:ascii="Verdana" w:hAnsi="Verdana"/>
      <w:b/>
      <w:i/>
      <w:spacing w:val="-10"/>
      <w:sz w:val="16"/>
      <w:lang w:val="en-US" w:eastAsia="ar-SA" w:bidi="ar-SA"/>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220" w:line="220" w:lineRule="atLeast"/>
      <w:ind w:right="-36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HeadingBase">
    <w:name w:val="Heading Base"/>
    <w:basedOn w:val="BodyText"/>
    <w:next w:val="BodyText"/>
    <w:pPr>
      <w:keepNext/>
      <w:keepLines/>
      <w:spacing w:after="0"/>
    </w:pPr>
    <w:rPr>
      <w:rFonts w:ascii="Arial" w:hAnsi="Arial"/>
      <w:spacing w:val="-4"/>
      <w:sz w:val="18"/>
    </w:rPr>
  </w:style>
  <w:style w:type="paragraph" w:customStyle="1" w:styleId="Achievement">
    <w:name w:val="Achievement"/>
    <w:basedOn w:val="BodyText"/>
    <w:pPr>
      <w:numPr>
        <w:numId w:val="2"/>
      </w:numPr>
      <w:spacing w:after="0"/>
    </w:pPr>
    <w:rPr>
      <w:szCs w:val="16"/>
    </w:rPr>
  </w:style>
  <w:style w:type="paragraph" w:customStyle="1" w:styleId="Address1">
    <w:name w:val="Address 1"/>
    <w:basedOn w:val="Normal"/>
    <w:pPr>
      <w:spacing w:line="200" w:lineRule="atLeast"/>
    </w:pPr>
  </w:style>
  <w:style w:type="paragraph" w:customStyle="1" w:styleId="Address2">
    <w:name w:val="Address 2"/>
    <w:basedOn w:val="Normal"/>
    <w:pPr>
      <w:spacing w:line="200" w:lineRule="atLeast"/>
    </w:p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rPr>
      <w:b/>
      <w:bCs/>
      <w:sz w:val="18"/>
      <w:szCs w:val="18"/>
    </w:rPr>
  </w:style>
  <w:style w:type="paragraph" w:customStyle="1" w:styleId="DateLocation">
    <w:name w:val="Date Location"/>
    <w:basedOn w:val="Normal"/>
    <w:next w:val="Normal"/>
    <w:pPr>
      <w:tabs>
        <w:tab w:val="left" w:pos="2952"/>
        <w:tab w:val="right" w:pos="6480"/>
      </w:tabs>
      <w:spacing w:line="220" w:lineRule="atLeast"/>
      <w:ind w:right="-360"/>
    </w:pPr>
    <w:rPr>
      <w:bCs/>
      <w:i/>
      <w:szCs w:val="18"/>
    </w:rPr>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rPr>
  </w:style>
  <w:style w:type="paragraph" w:customStyle="1" w:styleId="HeaderBase">
    <w:name w:val="Header Base"/>
    <w:basedOn w:val="Normal"/>
    <w:pPr>
      <w:ind w:right="-360"/>
    </w:pPr>
  </w:style>
  <w:style w:type="paragraph" w:styleId="Footer">
    <w:name w:val="footer"/>
    <w:basedOn w:val="HeaderBase"/>
    <w:pPr>
      <w:tabs>
        <w:tab w:val="right" w:pos="6840"/>
      </w:tabs>
      <w:spacing w:line="220" w:lineRule="atLeast"/>
    </w:pPr>
    <w:rPr>
      <w:rFonts w:ascii="Arial" w:hAnsi="Arial"/>
      <w:b/>
      <w:sz w:val="18"/>
    </w:rPr>
  </w:style>
  <w:style w:type="paragraph" w:styleId="Header">
    <w:name w:val="header"/>
    <w:basedOn w:val="HeaderBase"/>
    <w:pPr>
      <w:spacing w:line="220" w:lineRule="atLeast"/>
    </w:pPr>
  </w:style>
  <w:style w:type="paragraph" w:customStyle="1" w:styleId="Institution">
    <w:name w:val="Institution"/>
    <w:basedOn w:val="Normal"/>
    <w:next w:val="Achievement"/>
    <w:pPr>
      <w:tabs>
        <w:tab w:val="left" w:pos="2160"/>
        <w:tab w:val="right" w:pos="6480"/>
      </w:tabs>
      <w:spacing w:before="220" w:after="60" w:line="220" w:lineRule="atLeast"/>
      <w:ind w:right="-360"/>
    </w:pPr>
  </w:style>
  <w:style w:type="paragraph" w:customStyle="1" w:styleId="FunctionalArea">
    <w:name w:val="Functional Area"/>
    <w:basedOn w:val="Normal"/>
    <w:rPr>
      <w:b/>
      <w:spacing w:val="-20"/>
    </w:rPr>
  </w:style>
  <w:style w:type="paragraph" w:customStyle="1" w:styleId="Name">
    <w:name w:val="Name"/>
    <w:basedOn w:val="Normal"/>
    <w:next w:val="Normal"/>
    <w:pPr>
      <w:spacing w:before="360" w:after="440" w:line="240" w:lineRule="atLeast"/>
      <w:ind w:left="2160"/>
    </w:pPr>
    <w:rPr>
      <w:spacing w:val="-20"/>
      <w:sz w:val="48"/>
    </w:rPr>
  </w:style>
  <w:style w:type="paragraph" w:customStyle="1" w:styleId="NoTitle">
    <w:name w:val="No Title"/>
    <w:basedOn w:val="Normal"/>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b/>
      <w:spacing w:val="-10"/>
      <w:position w:val="7"/>
    </w:rPr>
  </w:style>
  <w:style w:type="paragraph" w:customStyle="1" w:styleId="Objective">
    <w:name w:val="Objective"/>
    <w:basedOn w:val="Normal"/>
    <w:next w:val="BodyText"/>
    <w:pPr>
      <w:spacing w:line="220" w:lineRule="atLeast"/>
    </w:p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spacing w:val="-20"/>
      <w:szCs w:val="18"/>
    </w:rPr>
  </w:style>
  <w:style w:type="paragraph" w:customStyle="1" w:styleId="SectionSubtitle">
    <w:name w:val="Section Subtitle"/>
    <w:basedOn w:val="SectionTitle"/>
    <w:next w:val="Normal"/>
    <w:pPr>
      <w:pBdr>
        <w:top w:val="none" w:sz="0" w:space="0" w:color="auto"/>
        <w:left w:val="single" w:sz="4" w:space="0" w:color="FFFFFF"/>
        <w:bottom w:val="single" w:sz="4" w:space="0" w:color="FFFFFF"/>
        <w:right w:val="single" w:sz="4" w:space="0" w:color="FFFFFF"/>
      </w:pBdr>
    </w:pPr>
    <w:rPr>
      <w:b/>
      <w:spacing w:val="0"/>
      <w:position w:val="6"/>
    </w:rPr>
  </w:style>
  <w:style w:type="paragraph" w:customStyle="1" w:styleId="PersonalInfo">
    <w:name w:val="Personal Info"/>
    <w:basedOn w:val="Achievement"/>
    <w:pPr>
      <w:spacing w:before="220"/>
    </w:pPr>
  </w:style>
  <w:style w:type="paragraph" w:customStyle="1" w:styleId="Skills">
    <w:name w:val="Skills"/>
    <w:basedOn w:val="Objective"/>
    <w:rPr>
      <w:szCs w:val="16"/>
    </w:rPr>
  </w:style>
  <w:style w:type="paragraph" w:customStyle="1" w:styleId="TitleDivision">
    <w:name w:val="Title / Division"/>
    <w:basedOn w:val="Normal"/>
    <w:next w:val="Achievement"/>
    <w:pPr>
      <w:spacing w:line="220" w:lineRule="atLeast"/>
    </w:pPr>
    <w:rPr>
      <w:b/>
      <w:i/>
      <w:spacing w:val="-1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TMLPreformatted">
    <w:name w:val="HTML Preformatted"/>
    <w:basedOn w:val="Normal"/>
    <w:link w:val="HTMLPreformattedChar"/>
    <w:uiPriority w:val="99"/>
    <w:semiHidden/>
    <w:unhideWhenUsed/>
    <w:rsid w:val="00A1344C"/>
    <w:rPr>
      <w:rFonts w:ascii="Consolas" w:hAnsi="Consolas"/>
      <w:sz w:val="20"/>
    </w:rPr>
  </w:style>
  <w:style w:type="character" w:customStyle="1" w:styleId="HTMLPreformattedChar">
    <w:name w:val="HTML Preformatted Char"/>
    <w:basedOn w:val="DefaultParagraphFont"/>
    <w:link w:val="HTMLPreformatted"/>
    <w:uiPriority w:val="99"/>
    <w:semiHidden/>
    <w:rsid w:val="00A1344C"/>
    <w:rPr>
      <w:rFonts w:ascii="Consolas" w:hAnsi="Consolas"/>
      <w:lang w:eastAsia="ar-SA"/>
    </w:rPr>
  </w:style>
  <w:style w:type="character" w:styleId="UnresolvedMention">
    <w:name w:val="Unresolved Mention"/>
    <w:basedOn w:val="DefaultParagraphFont"/>
    <w:uiPriority w:val="99"/>
    <w:semiHidden/>
    <w:unhideWhenUsed/>
    <w:rsid w:val="006D4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280">
      <w:bodyDiv w:val="1"/>
      <w:marLeft w:val="0"/>
      <w:marRight w:val="0"/>
      <w:marTop w:val="0"/>
      <w:marBottom w:val="0"/>
      <w:divBdr>
        <w:top w:val="none" w:sz="0" w:space="0" w:color="auto"/>
        <w:left w:val="none" w:sz="0" w:space="0" w:color="auto"/>
        <w:bottom w:val="none" w:sz="0" w:space="0" w:color="auto"/>
        <w:right w:val="none" w:sz="0" w:space="0" w:color="auto"/>
      </w:divBdr>
      <w:divsChild>
        <w:div w:id="1519394344">
          <w:marLeft w:val="0"/>
          <w:marRight w:val="0"/>
          <w:marTop w:val="0"/>
          <w:marBottom w:val="0"/>
          <w:divBdr>
            <w:top w:val="none" w:sz="0" w:space="0" w:color="auto"/>
            <w:left w:val="none" w:sz="0" w:space="0" w:color="auto"/>
            <w:bottom w:val="none" w:sz="0" w:space="0" w:color="auto"/>
            <w:right w:val="none" w:sz="0" w:space="0" w:color="auto"/>
          </w:divBdr>
        </w:div>
      </w:divsChild>
    </w:div>
    <w:div w:id="56898411">
      <w:bodyDiv w:val="1"/>
      <w:marLeft w:val="0"/>
      <w:marRight w:val="0"/>
      <w:marTop w:val="0"/>
      <w:marBottom w:val="0"/>
      <w:divBdr>
        <w:top w:val="none" w:sz="0" w:space="0" w:color="auto"/>
        <w:left w:val="none" w:sz="0" w:space="0" w:color="auto"/>
        <w:bottom w:val="none" w:sz="0" w:space="0" w:color="auto"/>
        <w:right w:val="none" w:sz="0" w:space="0" w:color="auto"/>
      </w:divBdr>
    </w:div>
    <w:div w:id="71046113">
      <w:bodyDiv w:val="1"/>
      <w:marLeft w:val="0"/>
      <w:marRight w:val="0"/>
      <w:marTop w:val="0"/>
      <w:marBottom w:val="0"/>
      <w:divBdr>
        <w:top w:val="none" w:sz="0" w:space="0" w:color="auto"/>
        <w:left w:val="none" w:sz="0" w:space="0" w:color="auto"/>
        <w:bottom w:val="none" w:sz="0" w:space="0" w:color="auto"/>
        <w:right w:val="none" w:sz="0" w:space="0" w:color="auto"/>
      </w:divBdr>
    </w:div>
    <w:div w:id="88819770">
      <w:bodyDiv w:val="1"/>
      <w:marLeft w:val="0"/>
      <w:marRight w:val="0"/>
      <w:marTop w:val="0"/>
      <w:marBottom w:val="0"/>
      <w:divBdr>
        <w:top w:val="none" w:sz="0" w:space="0" w:color="auto"/>
        <w:left w:val="none" w:sz="0" w:space="0" w:color="auto"/>
        <w:bottom w:val="none" w:sz="0" w:space="0" w:color="auto"/>
        <w:right w:val="none" w:sz="0" w:space="0" w:color="auto"/>
      </w:divBdr>
      <w:divsChild>
        <w:div w:id="987590560">
          <w:marLeft w:val="0"/>
          <w:marRight w:val="0"/>
          <w:marTop w:val="0"/>
          <w:marBottom w:val="0"/>
          <w:divBdr>
            <w:top w:val="none" w:sz="0" w:space="0" w:color="auto"/>
            <w:left w:val="none" w:sz="0" w:space="0" w:color="auto"/>
            <w:bottom w:val="none" w:sz="0" w:space="0" w:color="auto"/>
            <w:right w:val="none" w:sz="0" w:space="0" w:color="auto"/>
          </w:divBdr>
        </w:div>
      </w:divsChild>
    </w:div>
    <w:div w:id="92826811">
      <w:bodyDiv w:val="1"/>
      <w:marLeft w:val="0"/>
      <w:marRight w:val="0"/>
      <w:marTop w:val="0"/>
      <w:marBottom w:val="0"/>
      <w:divBdr>
        <w:top w:val="none" w:sz="0" w:space="0" w:color="auto"/>
        <w:left w:val="none" w:sz="0" w:space="0" w:color="auto"/>
        <w:bottom w:val="none" w:sz="0" w:space="0" w:color="auto"/>
        <w:right w:val="none" w:sz="0" w:space="0" w:color="auto"/>
      </w:divBdr>
    </w:div>
    <w:div w:id="116030106">
      <w:bodyDiv w:val="1"/>
      <w:marLeft w:val="0"/>
      <w:marRight w:val="0"/>
      <w:marTop w:val="0"/>
      <w:marBottom w:val="0"/>
      <w:divBdr>
        <w:top w:val="none" w:sz="0" w:space="0" w:color="auto"/>
        <w:left w:val="none" w:sz="0" w:space="0" w:color="auto"/>
        <w:bottom w:val="none" w:sz="0" w:space="0" w:color="auto"/>
        <w:right w:val="none" w:sz="0" w:space="0" w:color="auto"/>
      </w:divBdr>
      <w:divsChild>
        <w:div w:id="35812807">
          <w:marLeft w:val="0"/>
          <w:marRight w:val="0"/>
          <w:marTop w:val="0"/>
          <w:marBottom w:val="0"/>
          <w:divBdr>
            <w:top w:val="none" w:sz="0" w:space="0" w:color="auto"/>
            <w:left w:val="none" w:sz="0" w:space="0" w:color="auto"/>
            <w:bottom w:val="none" w:sz="0" w:space="0" w:color="auto"/>
            <w:right w:val="none" w:sz="0" w:space="0" w:color="auto"/>
          </w:divBdr>
        </w:div>
      </w:divsChild>
    </w:div>
    <w:div w:id="121575836">
      <w:bodyDiv w:val="1"/>
      <w:marLeft w:val="0"/>
      <w:marRight w:val="0"/>
      <w:marTop w:val="0"/>
      <w:marBottom w:val="0"/>
      <w:divBdr>
        <w:top w:val="none" w:sz="0" w:space="0" w:color="auto"/>
        <w:left w:val="none" w:sz="0" w:space="0" w:color="auto"/>
        <w:bottom w:val="none" w:sz="0" w:space="0" w:color="auto"/>
        <w:right w:val="none" w:sz="0" w:space="0" w:color="auto"/>
      </w:divBdr>
    </w:div>
    <w:div w:id="150751600">
      <w:bodyDiv w:val="1"/>
      <w:marLeft w:val="0"/>
      <w:marRight w:val="0"/>
      <w:marTop w:val="0"/>
      <w:marBottom w:val="0"/>
      <w:divBdr>
        <w:top w:val="none" w:sz="0" w:space="0" w:color="auto"/>
        <w:left w:val="none" w:sz="0" w:space="0" w:color="auto"/>
        <w:bottom w:val="none" w:sz="0" w:space="0" w:color="auto"/>
        <w:right w:val="none" w:sz="0" w:space="0" w:color="auto"/>
      </w:divBdr>
      <w:divsChild>
        <w:div w:id="149759372">
          <w:marLeft w:val="0"/>
          <w:marRight w:val="0"/>
          <w:marTop w:val="0"/>
          <w:marBottom w:val="0"/>
          <w:divBdr>
            <w:top w:val="none" w:sz="0" w:space="0" w:color="auto"/>
            <w:left w:val="none" w:sz="0" w:space="0" w:color="auto"/>
            <w:bottom w:val="none" w:sz="0" w:space="0" w:color="auto"/>
            <w:right w:val="none" w:sz="0" w:space="0" w:color="auto"/>
          </w:divBdr>
        </w:div>
      </w:divsChild>
    </w:div>
    <w:div w:id="158162594">
      <w:bodyDiv w:val="1"/>
      <w:marLeft w:val="0"/>
      <w:marRight w:val="0"/>
      <w:marTop w:val="0"/>
      <w:marBottom w:val="0"/>
      <w:divBdr>
        <w:top w:val="none" w:sz="0" w:space="0" w:color="auto"/>
        <w:left w:val="none" w:sz="0" w:space="0" w:color="auto"/>
        <w:bottom w:val="none" w:sz="0" w:space="0" w:color="auto"/>
        <w:right w:val="none" w:sz="0" w:space="0" w:color="auto"/>
      </w:divBdr>
    </w:div>
    <w:div w:id="162550799">
      <w:bodyDiv w:val="1"/>
      <w:marLeft w:val="0"/>
      <w:marRight w:val="0"/>
      <w:marTop w:val="0"/>
      <w:marBottom w:val="0"/>
      <w:divBdr>
        <w:top w:val="none" w:sz="0" w:space="0" w:color="auto"/>
        <w:left w:val="none" w:sz="0" w:space="0" w:color="auto"/>
        <w:bottom w:val="none" w:sz="0" w:space="0" w:color="auto"/>
        <w:right w:val="none" w:sz="0" w:space="0" w:color="auto"/>
      </w:divBdr>
    </w:div>
    <w:div w:id="181821198">
      <w:bodyDiv w:val="1"/>
      <w:marLeft w:val="0"/>
      <w:marRight w:val="0"/>
      <w:marTop w:val="0"/>
      <w:marBottom w:val="0"/>
      <w:divBdr>
        <w:top w:val="none" w:sz="0" w:space="0" w:color="auto"/>
        <w:left w:val="none" w:sz="0" w:space="0" w:color="auto"/>
        <w:bottom w:val="none" w:sz="0" w:space="0" w:color="auto"/>
        <w:right w:val="none" w:sz="0" w:space="0" w:color="auto"/>
      </w:divBdr>
    </w:div>
    <w:div w:id="181937959">
      <w:bodyDiv w:val="1"/>
      <w:marLeft w:val="0"/>
      <w:marRight w:val="0"/>
      <w:marTop w:val="0"/>
      <w:marBottom w:val="0"/>
      <w:divBdr>
        <w:top w:val="none" w:sz="0" w:space="0" w:color="auto"/>
        <w:left w:val="none" w:sz="0" w:space="0" w:color="auto"/>
        <w:bottom w:val="none" w:sz="0" w:space="0" w:color="auto"/>
        <w:right w:val="none" w:sz="0" w:space="0" w:color="auto"/>
      </w:divBdr>
      <w:divsChild>
        <w:div w:id="1916814368">
          <w:marLeft w:val="0"/>
          <w:marRight w:val="0"/>
          <w:marTop w:val="0"/>
          <w:marBottom w:val="0"/>
          <w:divBdr>
            <w:top w:val="none" w:sz="0" w:space="0" w:color="auto"/>
            <w:left w:val="none" w:sz="0" w:space="0" w:color="auto"/>
            <w:bottom w:val="none" w:sz="0" w:space="0" w:color="auto"/>
            <w:right w:val="none" w:sz="0" w:space="0" w:color="auto"/>
          </w:divBdr>
        </w:div>
      </w:divsChild>
    </w:div>
    <w:div w:id="193426077">
      <w:bodyDiv w:val="1"/>
      <w:marLeft w:val="0"/>
      <w:marRight w:val="0"/>
      <w:marTop w:val="0"/>
      <w:marBottom w:val="0"/>
      <w:divBdr>
        <w:top w:val="none" w:sz="0" w:space="0" w:color="auto"/>
        <w:left w:val="none" w:sz="0" w:space="0" w:color="auto"/>
        <w:bottom w:val="none" w:sz="0" w:space="0" w:color="auto"/>
        <w:right w:val="none" w:sz="0" w:space="0" w:color="auto"/>
      </w:divBdr>
      <w:divsChild>
        <w:div w:id="1899823641">
          <w:marLeft w:val="0"/>
          <w:marRight w:val="0"/>
          <w:marTop w:val="0"/>
          <w:marBottom w:val="0"/>
          <w:divBdr>
            <w:top w:val="none" w:sz="0" w:space="0" w:color="auto"/>
            <w:left w:val="none" w:sz="0" w:space="0" w:color="auto"/>
            <w:bottom w:val="none" w:sz="0" w:space="0" w:color="auto"/>
            <w:right w:val="none" w:sz="0" w:space="0" w:color="auto"/>
          </w:divBdr>
        </w:div>
      </w:divsChild>
    </w:div>
    <w:div w:id="199130270">
      <w:bodyDiv w:val="1"/>
      <w:marLeft w:val="0"/>
      <w:marRight w:val="0"/>
      <w:marTop w:val="0"/>
      <w:marBottom w:val="0"/>
      <w:divBdr>
        <w:top w:val="none" w:sz="0" w:space="0" w:color="auto"/>
        <w:left w:val="none" w:sz="0" w:space="0" w:color="auto"/>
        <w:bottom w:val="none" w:sz="0" w:space="0" w:color="auto"/>
        <w:right w:val="none" w:sz="0" w:space="0" w:color="auto"/>
      </w:divBdr>
      <w:divsChild>
        <w:div w:id="211501948">
          <w:marLeft w:val="0"/>
          <w:marRight w:val="0"/>
          <w:marTop w:val="0"/>
          <w:marBottom w:val="0"/>
          <w:divBdr>
            <w:top w:val="none" w:sz="0" w:space="0" w:color="auto"/>
            <w:left w:val="none" w:sz="0" w:space="0" w:color="auto"/>
            <w:bottom w:val="none" w:sz="0" w:space="0" w:color="auto"/>
            <w:right w:val="none" w:sz="0" w:space="0" w:color="auto"/>
          </w:divBdr>
        </w:div>
      </w:divsChild>
    </w:div>
    <w:div w:id="199704491">
      <w:bodyDiv w:val="1"/>
      <w:marLeft w:val="0"/>
      <w:marRight w:val="0"/>
      <w:marTop w:val="0"/>
      <w:marBottom w:val="0"/>
      <w:divBdr>
        <w:top w:val="none" w:sz="0" w:space="0" w:color="auto"/>
        <w:left w:val="none" w:sz="0" w:space="0" w:color="auto"/>
        <w:bottom w:val="none" w:sz="0" w:space="0" w:color="auto"/>
        <w:right w:val="none" w:sz="0" w:space="0" w:color="auto"/>
      </w:divBdr>
      <w:divsChild>
        <w:div w:id="1768190460">
          <w:marLeft w:val="0"/>
          <w:marRight w:val="0"/>
          <w:marTop w:val="0"/>
          <w:marBottom w:val="0"/>
          <w:divBdr>
            <w:top w:val="none" w:sz="0" w:space="0" w:color="auto"/>
            <w:left w:val="none" w:sz="0" w:space="0" w:color="auto"/>
            <w:bottom w:val="none" w:sz="0" w:space="0" w:color="auto"/>
            <w:right w:val="none" w:sz="0" w:space="0" w:color="auto"/>
          </w:divBdr>
        </w:div>
      </w:divsChild>
    </w:div>
    <w:div w:id="209540122">
      <w:bodyDiv w:val="1"/>
      <w:marLeft w:val="0"/>
      <w:marRight w:val="0"/>
      <w:marTop w:val="0"/>
      <w:marBottom w:val="0"/>
      <w:divBdr>
        <w:top w:val="none" w:sz="0" w:space="0" w:color="auto"/>
        <w:left w:val="none" w:sz="0" w:space="0" w:color="auto"/>
        <w:bottom w:val="none" w:sz="0" w:space="0" w:color="auto"/>
        <w:right w:val="none" w:sz="0" w:space="0" w:color="auto"/>
      </w:divBdr>
    </w:div>
    <w:div w:id="226842039">
      <w:bodyDiv w:val="1"/>
      <w:marLeft w:val="0"/>
      <w:marRight w:val="0"/>
      <w:marTop w:val="0"/>
      <w:marBottom w:val="0"/>
      <w:divBdr>
        <w:top w:val="none" w:sz="0" w:space="0" w:color="auto"/>
        <w:left w:val="none" w:sz="0" w:space="0" w:color="auto"/>
        <w:bottom w:val="none" w:sz="0" w:space="0" w:color="auto"/>
        <w:right w:val="none" w:sz="0" w:space="0" w:color="auto"/>
      </w:divBdr>
    </w:div>
    <w:div w:id="288782488">
      <w:bodyDiv w:val="1"/>
      <w:marLeft w:val="0"/>
      <w:marRight w:val="0"/>
      <w:marTop w:val="0"/>
      <w:marBottom w:val="0"/>
      <w:divBdr>
        <w:top w:val="none" w:sz="0" w:space="0" w:color="auto"/>
        <w:left w:val="none" w:sz="0" w:space="0" w:color="auto"/>
        <w:bottom w:val="none" w:sz="0" w:space="0" w:color="auto"/>
        <w:right w:val="none" w:sz="0" w:space="0" w:color="auto"/>
      </w:divBdr>
      <w:divsChild>
        <w:div w:id="1132165339">
          <w:marLeft w:val="0"/>
          <w:marRight w:val="0"/>
          <w:marTop w:val="0"/>
          <w:marBottom w:val="0"/>
          <w:divBdr>
            <w:top w:val="none" w:sz="0" w:space="0" w:color="auto"/>
            <w:left w:val="none" w:sz="0" w:space="0" w:color="auto"/>
            <w:bottom w:val="none" w:sz="0" w:space="0" w:color="auto"/>
            <w:right w:val="none" w:sz="0" w:space="0" w:color="auto"/>
          </w:divBdr>
        </w:div>
      </w:divsChild>
    </w:div>
    <w:div w:id="303658966">
      <w:bodyDiv w:val="1"/>
      <w:marLeft w:val="0"/>
      <w:marRight w:val="0"/>
      <w:marTop w:val="0"/>
      <w:marBottom w:val="0"/>
      <w:divBdr>
        <w:top w:val="none" w:sz="0" w:space="0" w:color="auto"/>
        <w:left w:val="none" w:sz="0" w:space="0" w:color="auto"/>
        <w:bottom w:val="none" w:sz="0" w:space="0" w:color="auto"/>
        <w:right w:val="none" w:sz="0" w:space="0" w:color="auto"/>
      </w:divBdr>
      <w:divsChild>
        <w:div w:id="1973173066">
          <w:marLeft w:val="0"/>
          <w:marRight w:val="0"/>
          <w:marTop w:val="0"/>
          <w:marBottom w:val="0"/>
          <w:divBdr>
            <w:top w:val="none" w:sz="0" w:space="0" w:color="auto"/>
            <w:left w:val="none" w:sz="0" w:space="0" w:color="auto"/>
            <w:bottom w:val="none" w:sz="0" w:space="0" w:color="auto"/>
            <w:right w:val="none" w:sz="0" w:space="0" w:color="auto"/>
          </w:divBdr>
        </w:div>
      </w:divsChild>
    </w:div>
    <w:div w:id="357123247">
      <w:bodyDiv w:val="1"/>
      <w:marLeft w:val="0"/>
      <w:marRight w:val="0"/>
      <w:marTop w:val="0"/>
      <w:marBottom w:val="0"/>
      <w:divBdr>
        <w:top w:val="none" w:sz="0" w:space="0" w:color="auto"/>
        <w:left w:val="none" w:sz="0" w:space="0" w:color="auto"/>
        <w:bottom w:val="none" w:sz="0" w:space="0" w:color="auto"/>
        <w:right w:val="none" w:sz="0" w:space="0" w:color="auto"/>
      </w:divBdr>
      <w:divsChild>
        <w:div w:id="1570269015">
          <w:marLeft w:val="0"/>
          <w:marRight w:val="0"/>
          <w:marTop w:val="0"/>
          <w:marBottom w:val="0"/>
          <w:divBdr>
            <w:top w:val="none" w:sz="0" w:space="0" w:color="auto"/>
            <w:left w:val="none" w:sz="0" w:space="0" w:color="auto"/>
            <w:bottom w:val="none" w:sz="0" w:space="0" w:color="auto"/>
            <w:right w:val="none" w:sz="0" w:space="0" w:color="auto"/>
          </w:divBdr>
        </w:div>
      </w:divsChild>
    </w:div>
    <w:div w:id="358900471">
      <w:bodyDiv w:val="1"/>
      <w:marLeft w:val="0"/>
      <w:marRight w:val="0"/>
      <w:marTop w:val="0"/>
      <w:marBottom w:val="0"/>
      <w:divBdr>
        <w:top w:val="none" w:sz="0" w:space="0" w:color="auto"/>
        <w:left w:val="none" w:sz="0" w:space="0" w:color="auto"/>
        <w:bottom w:val="none" w:sz="0" w:space="0" w:color="auto"/>
        <w:right w:val="none" w:sz="0" w:space="0" w:color="auto"/>
      </w:divBdr>
    </w:div>
    <w:div w:id="367876242">
      <w:bodyDiv w:val="1"/>
      <w:marLeft w:val="0"/>
      <w:marRight w:val="0"/>
      <w:marTop w:val="0"/>
      <w:marBottom w:val="0"/>
      <w:divBdr>
        <w:top w:val="none" w:sz="0" w:space="0" w:color="auto"/>
        <w:left w:val="none" w:sz="0" w:space="0" w:color="auto"/>
        <w:bottom w:val="none" w:sz="0" w:space="0" w:color="auto"/>
        <w:right w:val="none" w:sz="0" w:space="0" w:color="auto"/>
      </w:divBdr>
    </w:div>
    <w:div w:id="377048410">
      <w:bodyDiv w:val="1"/>
      <w:marLeft w:val="0"/>
      <w:marRight w:val="0"/>
      <w:marTop w:val="0"/>
      <w:marBottom w:val="0"/>
      <w:divBdr>
        <w:top w:val="none" w:sz="0" w:space="0" w:color="auto"/>
        <w:left w:val="none" w:sz="0" w:space="0" w:color="auto"/>
        <w:bottom w:val="none" w:sz="0" w:space="0" w:color="auto"/>
        <w:right w:val="none" w:sz="0" w:space="0" w:color="auto"/>
      </w:divBdr>
      <w:divsChild>
        <w:div w:id="2088725359">
          <w:marLeft w:val="0"/>
          <w:marRight w:val="0"/>
          <w:marTop w:val="0"/>
          <w:marBottom w:val="0"/>
          <w:divBdr>
            <w:top w:val="none" w:sz="0" w:space="0" w:color="auto"/>
            <w:left w:val="none" w:sz="0" w:space="0" w:color="auto"/>
            <w:bottom w:val="none" w:sz="0" w:space="0" w:color="auto"/>
            <w:right w:val="none" w:sz="0" w:space="0" w:color="auto"/>
          </w:divBdr>
        </w:div>
      </w:divsChild>
    </w:div>
    <w:div w:id="385759080">
      <w:bodyDiv w:val="1"/>
      <w:marLeft w:val="0"/>
      <w:marRight w:val="0"/>
      <w:marTop w:val="0"/>
      <w:marBottom w:val="0"/>
      <w:divBdr>
        <w:top w:val="none" w:sz="0" w:space="0" w:color="auto"/>
        <w:left w:val="none" w:sz="0" w:space="0" w:color="auto"/>
        <w:bottom w:val="none" w:sz="0" w:space="0" w:color="auto"/>
        <w:right w:val="none" w:sz="0" w:space="0" w:color="auto"/>
      </w:divBdr>
      <w:divsChild>
        <w:div w:id="406532797">
          <w:marLeft w:val="0"/>
          <w:marRight w:val="0"/>
          <w:marTop w:val="0"/>
          <w:marBottom w:val="0"/>
          <w:divBdr>
            <w:top w:val="none" w:sz="0" w:space="0" w:color="auto"/>
            <w:left w:val="none" w:sz="0" w:space="0" w:color="auto"/>
            <w:bottom w:val="none" w:sz="0" w:space="0" w:color="auto"/>
            <w:right w:val="none" w:sz="0" w:space="0" w:color="auto"/>
          </w:divBdr>
        </w:div>
      </w:divsChild>
    </w:div>
    <w:div w:id="390739852">
      <w:bodyDiv w:val="1"/>
      <w:marLeft w:val="0"/>
      <w:marRight w:val="0"/>
      <w:marTop w:val="0"/>
      <w:marBottom w:val="0"/>
      <w:divBdr>
        <w:top w:val="none" w:sz="0" w:space="0" w:color="auto"/>
        <w:left w:val="none" w:sz="0" w:space="0" w:color="auto"/>
        <w:bottom w:val="none" w:sz="0" w:space="0" w:color="auto"/>
        <w:right w:val="none" w:sz="0" w:space="0" w:color="auto"/>
      </w:divBdr>
      <w:divsChild>
        <w:div w:id="12339853">
          <w:marLeft w:val="0"/>
          <w:marRight w:val="0"/>
          <w:marTop w:val="0"/>
          <w:marBottom w:val="0"/>
          <w:divBdr>
            <w:top w:val="none" w:sz="0" w:space="0" w:color="auto"/>
            <w:left w:val="none" w:sz="0" w:space="0" w:color="auto"/>
            <w:bottom w:val="none" w:sz="0" w:space="0" w:color="auto"/>
            <w:right w:val="none" w:sz="0" w:space="0" w:color="auto"/>
          </w:divBdr>
        </w:div>
      </w:divsChild>
    </w:div>
    <w:div w:id="394940378">
      <w:bodyDiv w:val="1"/>
      <w:marLeft w:val="0"/>
      <w:marRight w:val="0"/>
      <w:marTop w:val="0"/>
      <w:marBottom w:val="0"/>
      <w:divBdr>
        <w:top w:val="none" w:sz="0" w:space="0" w:color="auto"/>
        <w:left w:val="none" w:sz="0" w:space="0" w:color="auto"/>
        <w:bottom w:val="none" w:sz="0" w:space="0" w:color="auto"/>
        <w:right w:val="none" w:sz="0" w:space="0" w:color="auto"/>
      </w:divBdr>
    </w:div>
    <w:div w:id="424152716">
      <w:bodyDiv w:val="1"/>
      <w:marLeft w:val="0"/>
      <w:marRight w:val="0"/>
      <w:marTop w:val="0"/>
      <w:marBottom w:val="0"/>
      <w:divBdr>
        <w:top w:val="none" w:sz="0" w:space="0" w:color="auto"/>
        <w:left w:val="none" w:sz="0" w:space="0" w:color="auto"/>
        <w:bottom w:val="none" w:sz="0" w:space="0" w:color="auto"/>
        <w:right w:val="none" w:sz="0" w:space="0" w:color="auto"/>
      </w:divBdr>
      <w:divsChild>
        <w:div w:id="197402653">
          <w:marLeft w:val="0"/>
          <w:marRight w:val="0"/>
          <w:marTop w:val="0"/>
          <w:marBottom w:val="0"/>
          <w:divBdr>
            <w:top w:val="none" w:sz="0" w:space="0" w:color="auto"/>
            <w:left w:val="none" w:sz="0" w:space="0" w:color="auto"/>
            <w:bottom w:val="none" w:sz="0" w:space="0" w:color="auto"/>
            <w:right w:val="none" w:sz="0" w:space="0" w:color="auto"/>
          </w:divBdr>
        </w:div>
      </w:divsChild>
    </w:div>
    <w:div w:id="429813340">
      <w:bodyDiv w:val="1"/>
      <w:marLeft w:val="0"/>
      <w:marRight w:val="0"/>
      <w:marTop w:val="0"/>
      <w:marBottom w:val="0"/>
      <w:divBdr>
        <w:top w:val="none" w:sz="0" w:space="0" w:color="auto"/>
        <w:left w:val="none" w:sz="0" w:space="0" w:color="auto"/>
        <w:bottom w:val="none" w:sz="0" w:space="0" w:color="auto"/>
        <w:right w:val="none" w:sz="0" w:space="0" w:color="auto"/>
      </w:divBdr>
    </w:div>
    <w:div w:id="431823194">
      <w:bodyDiv w:val="1"/>
      <w:marLeft w:val="0"/>
      <w:marRight w:val="0"/>
      <w:marTop w:val="0"/>
      <w:marBottom w:val="0"/>
      <w:divBdr>
        <w:top w:val="none" w:sz="0" w:space="0" w:color="auto"/>
        <w:left w:val="none" w:sz="0" w:space="0" w:color="auto"/>
        <w:bottom w:val="none" w:sz="0" w:space="0" w:color="auto"/>
        <w:right w:val="none" w:sz="0" w:space="0" w:color="auto"/>
      </w:divBdr>
      <w:divsChild>
        <w:div w:id="1808354800">
          <w:marLeft w:val="0"/>
          <w:marRight w:val="0"/>
          <w:marTop w:val="0"/>
          <w:marBottom w:val="0"/>
          <w:divBdr>
            <w:top w:val="none" w:sz="0" w:space="0" w:color="auto"/>
            <w:left w:val="none" w:sz="0" w:space="0" w:color="auto"/>
            <w:bottom w:val="none" w:sz="0" w:space="0" w:color="auto"/>
            <w:right w:val="none" w:sz="0" w:space="0" w:color="auto"/>
          </w:divBdr>
        </w:div>
      </w:divsChild>
    </w:div>
    <w:div w:id="432675246">
      <w:bodyDiv w:val="1"/>
      <w:marLeft w:val="0"/>
      <w:marRight w:val="0"/>
      <w:marTop w:val="0"/>
      <w:marBottom w:val="0"/>
      <w:divBdr>
        <w:top w:val="none" w:sz="0" w:space="0" w:color="auto"/>
        <w:left w:val="none" w:sz="0" w:space="0" w:color="auto"/>
        <w:bottom w:val="none" w:sz="0" w:space="0" w:color="auto"/>
        <w:right w:val="none" w:sz="0" w:space="0" w:color="auto"/>
      </w:divBdr>
    </w:div>
    <w:div w:id="434251601">
      <w:bodyDiv w:val="1"/>
      <w:marLeft w:val="0"/>
      <w:marRight w:val="0"/>
      <w:marTop w:val="0"/>
      <w:marBottom w:val="0"/>
      <w:divBdr>
        <w:top w:val="none" w:sz="0" w:space="0" w:color="auto"/>
        <w:left w:val="none" w:sz="0" w:space="0" w:color="auto"/>
        <w:bottom w:val="none" w:sz="0" w:space="0" w:color="auto"/>
        <w:right w:val="none" w:sz="0" w:space="0" w:color="auto"/>
      </w:divBdr>
      <w:divsChild>
        <w:div w:id="1633825282">
          <w:marLeft w:val="0"/>
          <w:marRight w:val="0"/>
          <w:marTop w:val="0"/>
          <w:marBottom w:val="0"/>
          <w:divBdr>
            <w:top w:val="none" w:sz="0" w:space="0" w:color="auto"/>
            <w:left w:val="none" w:sz="0" w:space="0" w:color="auto"/>
            <w:bottom w:val="none" w:sz="0" w:space="0" w:color="auto"/>
            <w:right w:val="none" w:sz="0" w:space="0" w:color="auto"/>
          </w:divBdr>
        </w:div>
      </w:divsChild>
    </w:div>
    <w:div w:id="447042086">
      <w:bodyDiv w:val="1"/>
      <w:marLeft w:val="0"/>
      <w:marRight w:val="0"/>
      <w:marTop w:val="0"/>
      <w:marBottom w:val="0"/>
      <w:divBdr>
        <w:top w:val="none" w:sz="0" w:space="0" w:color="auto"/>
        <w:left w:val="none" w:sz="0" w:space="0" w:color="auto"/>
        <w:bottom w:val="none" w:sz="0" w:space="0" w:color="auto"/>
        <w:right w:val="none" w:sz="0" w:space="0" w:color="auto"/>
      </w:divBdr>
      <w:divsChild>
        <w:div w:id="1077628290">
          <w:marLeft w:val="0"/>
          <w:marRight w:val="0"/>
          <w:marTop w:val="0"/>
          <w:marBottom w:val="0"/>
          <w:divBdr>
            <w:top w:val="none" w:sz="0" w:space="0" w:color="auto"/>
            <w:left w:val="none" w:sz="0" w:space="0" w:color="auto"/>
            <w:bottom w:val="none" w:sz="0" w:space="0" w:color="auto"/>
            <w:right w:val="none" w:sz="0" w:space="0" w:color="auto"/>
          </w:divBdr>
        </w:div>
      </w:divsChild>
    </w:div>
    <w:div w:id="493033524">
      <w:bodyDiv w:val="1"/>
      <w:marLeft w:val="0"/>
      <w:marRight w:val="0"/>
      <w:marTop w:val="0"/>
      <w:marBottom w:val="0"/>
      <w:divBdr>
        <w:top w:val="none" w:sz="0" w:space="0" w:color="auto"/>
        <w:left w:val="none" w:sz="0" w:space="0" w:color="auto"/>
        <w:bottom w:val="none" w:sz="0" w:space="0" w:color="auto"/>
        <w:right w:val="none" w:sz="0" w:space="0" w:color="auto"/>
      </w:divBdr>
    </w:div>
    <w:div w:id="523326817">
      <w:bodyDiv w:val="1"/>
      <w:marLeft w:val="0"/>
      <w:marRight w:val="0"/>
      <w:marTop w:val="0"/>
      <w:marBottom w:val="0"/>
      <w:divBdr>
        <w:top w:val="none" w:sz="0" w:space="0" w:color="auto"/>
        <w:left w:val="none" w:sz="0" w:space="0" w:color="auto"/>
        <w:bottom w:val="none" w:sz="0" w:space="0" w:color="auto"/>
        <w:right w:val="none" w:sz="0" w:space="0" w:color="auto"/>
      </w:divBdr>
      <w:divsChild>
        <w:div w:id="914818356">
          <w:marLeft w:val="0"/>
          <w:marRight w:val="0"/>
          <w:marTop w:val="0"/>
          <w:marBottom w:val="0"/>
          <w:divBdr>
            <w:top w:val="none" w:sz="0" w:space="0" w:color="auto"/>
            <w:left w:val="none" w:sz="0" w:space="0" w:color="auto"/>
            <w:bottom w:val="none" w:sz="0" w:space="0" w:color="auto"/>
            <w:right w:val="none" w:sz="0" w:space="0" w:color="auto"/>
          </w:divBdr>
        </w:div>
      </w:divsChild>
    </w:div>
    <w:div w:id="538861991">
      <w:bodyDiv w:val="1"/>
      <w:marLeft w:val="0"/>
      <w:marRight w:val="0"/>
      <w:marTop w:val="0"/>
      <w:marBottom w:val="0"/>
      <w:divBdr>
        <w:top w:val="none" w:sz="0" w:space="0" w:color="auto"/>
        <w:left w:val="none" w:sz="0" w:space="0" w:color="auto"/>
        <w:bottom w:val="none" w:sz="0" w:space="0" w:color="auto"/>
        <w:right w:val="none" w:sz="0" w:space="0" w:color="auto"/>
      </w:divBdr>
    </w:div>
    <w:div w:id="550114179">
      <w:bodyDiv w:val="1"/>
      <w:marLeft w:val="0"/>
      <w:marRight w:val="0"/>
      <w:marTop w:val="0"/>
      <w:marBottom w:val="0"/>
      <w:divBdr>
        <w:top w:val="none" w:sz="0" w:space="0" w:color="auto"/>
        <w:left w:val="none" w:sz="0" w:space="0" w:color="auto"/>
        <w:bottom w:val="none" w:sz="0" w:space="0" w:color="auto"/>
        <w:right w:val="none" w:sz="0" w:space="0" w:color="auto"/>
      </w:divBdr>
    </w:div>
    <w:div w:id="557209753">
      <w:bodyDiv w:val="1"/>
      <w:marLeft w:val="0"/>
      <w:marRight w:val="0"/>
      <w:marTop w:val="0"/>
      <w:marBottom w:val="0"/>
      <w:divBdr>
        <w:top w:val="none" w:sz="0" w:space="0" w:color="auto"/>
        <w:left w:val="none" w:sz="0" w:space="0" w:color="auto"/>
        <w:bottom w:val="none" w:sz="0" w:space="0" w:color="auto"/>
        <w:right w:val="none" w:sz="0" w:space="0" w:color="auto"/>
      </w:divBdr>
    </w:div>
    <w:div w:id="562524947">
      <w:bodyDiv w:val="1"/>
      <w:marLeft w:val="0"/>
      <w:marRight w:val="0"/>
      <w:marTop w:val="0"/>
      <w:marBottom w:val="0"/>
      <w:divBdr>
        <w:top w:val="none" w:sz="0" w:space="0" w:color="auto"/>
        <w:left w:val="none" w:sz="0" w:space="0" w:color="auto"/>
        <w:bottom w:val="none" w:sz="0" w:space="0" w:color="auto"/>
        <w:right w:val="none" w:sz="0" w:space="0" w:color="auto"/>
      </w:divBdr>
    </w:div>
    <w:div w:id="564030047">
      <w:bodyDiv w:val="1"/>
      <w:marLeft w:val="0"/>
      <w:marRight w:val="0"/>
      <w:marTop w:val="0"/>
      <w:marBottom w:val="0"/>
      <w:divBdr>
        <w:top w:val="none" w:sz="0" w:space="0" w:color="auto"/>
        <w:left w:val="none" w:sz="0" w:space="0" w:color="auto"/>
        <w:bottom w:val="none" w:sz="0" w:space="0" w:color="auto"/>
        <w:right w:val="none" w:sz="0" w:space="0" w:color="auto"/>
      </w:divBdr>
    </w:div>
    <w:div w:id="609551037">
      <w:bodyDiv w:val="1"/>
      <w:marLeft w:val="0"/>
      <w:marRight w:val="0"/>
      <w:marTop w:val="0"/>
      <w:marBottom w:val="0"/>
      <w:divBdr>
        <w:top w:val="none" w:sz="0" w:space="0" w:color="auto"/>
        <w:left w:val="none" w:sz="0" w:space="0" w:color="auto"/>
        <w:bottom w:val="none" w:sz="0" w:space="0" w:color="auto"/>
        <w:right w:val="none" w:sz="0" w:space="0" w:color="auto"/>
      </w:divBdr>
    </w:div>
    <w:div w:id="629096226">
      <w:bodyDiv w:val="1"/>
      <w:marLeft w:val="0"/>
      <w:marRight w:val="0"/>
      <w:marTop w:val="0"/>
      <w:marBottom w:val="0"/>
      <w:divBdr>
        <w:top w:val="none" w:sz="0" w:space="0" w:color="auto"/>
        <w:left w:val="none" w:sz="0" w:space="0" w:color="auto"/>
        <w:bottom w:val="none" w:sz="0" w:space="0" w:color="auto"/>
        <w:right w:val="none" w:sz="0" w:space="0" w:color="auto"/>
      </w:divBdr>
      <w:divsChild>
        <w:div w:id="840898909">
          <w:marLeft w:val="0"/>
          <w:marRight w:val="0"/>
          <w:marTop w:val="0"/>
          <w:marBottom w:val="0"/>
          <w:divBdr>
            <w:top w:val="none" w:sz="0" w:space="0" w:color="auto"/>
            <w:left w:val="none" w:sz="0" w:space="0" w:color="auto"/>
            <w:bottom w:val="none" w:sz="0" w:space="0" w:color="auto"/>
            <w:right w:val="none" w:sz="0" w:space="0" w:color="auto"/>
          </w:divBdr>
        </w:div>
      </w:divsChild>
    </w:div>
    <w:div w:id="631517277">
      <w:bodyDiv w:val="1"/>
      <w:marLeft w:val="0"/>
      <w:marRight w:val="0"/>
      <w:marTop w:val="0"/>
      <w:marBottom w:val="0"/>
      <w:divBdr>
        <w:top w:val="none" w:sz="0" w:space="0" w:color="auto"/>
        <w:left w:val="none" w:sz="0" w:space="0" w:color="auto"/>
        <w:bottom w:val="none" w:sz="0" w:space="0" w:color="auto"/>
        <w:right w:val="none" w:sz="0" w:space="0" w:color="auto"/>
      </w:divBdr>
    </w:div>
    <w:div w:id="646010563">
      <w:bodyDiv w:val="1"/>
      <w:marLeft w:val="0"/>
      <w:marRight w:val="0"/>
      <w:marTop w:val="0"/>
      <w:marBottom w:val="0"/>
      <w:divBdr>
        <w:top w:val="none" w:sz="0" w:space="0" w:color="auto"/>
        <w:left w:val="none" w:sz="0" w:space="0" w:color="auto"/>
        <w:bottom w:val="none" w:sz="0" w:space="0" w:color="auto"/>
        <w:right w:val="none" w:sz="0" w:space="0" w:color="auto"/>
      </w:divBdr>
      <w:divsChild>
        <w:div w:id="1420445695">
          <w:marLeft w:val="0"/>
          <w:marRight w:val="0"/>
          <w:marTop w:val="0"/>
          <w:marBottom w:val="0"/>
          <w:divBdr>
            <w:top w:val="none" w:sz="0" w:space="0" w:color="auto"/>
            <w:left w:val="none" w:sz="0" w:space="0" w:color="auto"/>
            <w:bottom w:val="none" w:sz="0" w:space="0" w:color="auto"/>
            <w:right w:val="none" w:sz="0" w:space="0" w:color="auto"/>
          </w:divBdr>
        </w:div>
      </w:divsChild>
    </w:div>
    <w:div w:id="676808532">
      <w:bodyDiv w:val="1"/>
      <w:marLeft w:val="0"/>
      <w:marRight w:val="0"/>
      <w:marTop w:val="0"/>
      <w:marBottom w:val="0"/>
      <w:divBdr>
        <w:top w:val="none" w:sz="0" w:space="0" w:color="auto"/>
        <w:left w:val="none" w:sz="0" w:space="0" w:color="auto"/>
        <w:bottom w:val="none" w:sz="0" w:space="0" w:color="auto"/>
        <w:right w:val="none" w:sz="0" w:space="0" w:color="auto"/>
      </w:divBdr>
      <w:divsChild>
        <w:div w:id="1861161239">
          <w:marLeft w:val="0"/>
          <w:marRight w:val="0"/>
          <w:marTop w:val="0"/>
          <w:marBottom w:val="0"/>
          <w:divBdr>
            <w:top w:val="none" w:sz="0" w:space="0" w:color="auto"/>
            <w:left w:val="none" w:sz="0" w:space="0" w:color="auto"/>
            <w:bottom w:val="none" w:sz="0" w:space="0" w:color="auto"/>
            <w:right w:val="none" w:sz="0" w:space="0" w:color="auto"/>
          </w:divBdr>
        </w:div>
      </w:divsChild>
    </w:div>
    <w:div w:id="683019012">
      <w:bodyDiv w:val="1"/>
      <w:marLeft w:val="0"/>
      <w:marRight w:val="0"/>
      <w:marTop w:val="0"/>
      <w:marBottom w:val="0"/>
      <w:divBdr>
        <w:top w:val="none" w:sz="0" w:space="0" w:color="auto"/>
        <w:left w:val="none" w:sz="0" w:space="0" w:color="auto"/>
        <w:bottom w:val="none" w:sz="0" w:space="0" w:color="auto"/>
        <w:right w:val="none" w:sz="0" w:space="0" w:color="auto"/>
      </w:divBdr>
    </w:div>
    <w:div w:id="687414847">
      <w:bodyDiv w:val="1"/>
      <w:marLeft w:val="0"/>
      <w:marRight w:val="0"/>
      <w:marTop w:val="0"/>
      <w:marBottom w:val="0"/>
      <w:divBdr>
        <w:top w:val="none" w:sz="0" w:space="0" w:color="auto"/>
        <w:left w:val="none" w:sz="0" w:space="0" w:color="auto"/>
        <w:bottom w:val="none" w:sz="0" w:space="0" w:color="auto"/>
        <w:right w:val="none" w:sz="0" w:space="0" w:color="auto"/>
      </w:divBdr>
      <w:divsChild>
        <w:div w:id="1300766813">
          <w:marLeft w:val="0"/>
          <w:marRight w:val="0"/>
          <w:marTop w:val="0"/>
          <w:marBottom w:val="0"/>
          <w:divBdr>
            <w:top w:val="none" w:sz="0" w:space="0" w:color="auto"/>
            <w:left w:val="none" w:sz="0" w:space="0" w:color="auto"/>
            <w:bottom w:val="none" w:sz="0" w:space="0" w:color="auto"/>
            <w:right w:val="none" w:sz="0" w:space="0" w:color="auto"/>
          </w:divBdr>
        </w:div>
      </w:divsChild>
    </w:div>
    <w:div w:id="714886907">
      <w:bodyDiv w:val="1"/>
      <w:marLeft w:val="0"/>
      <w:marRight w:val="0"/>
      <w:marTop w:val="0"/>
      <w:marBottom w:val="0"/>
      <w:divBdr>
        <w:top w:val="none" w:sz="0" w:space="0" w:color="auto"/>
        <w:left w:val="none" w:sz="0" w:space="0" w:color="auto"/>
        <w:bottom w:val="none" w:sz="0" w:space="0" w:color="auto"/>
        <w:right w:val="none" w:sz="0" w:space="0" w:color="auto"/>
      </w:divBdr>
    </w:div>
    <w:div w:id="761875206">
      <w:bodyDiv w:val="1"/>
      <w:marLeft w:val="0"/>
      <w:marRight w:val="0"/>
      <w:marTop w:val="0"/>
      <w:marBottom w:val="0"/>
      <w:divBdr>
        <w:top w:val="none" w:sz="0" w:space="0" w:color="auto"/>
        <w:left w:val="none" w:sz="0" w:space="0" w:color="auto"/>
        <w:bottom w:val="none" w:sz="0" w:space="0" w:color="auto"/>
        <w:right w:val="none" w:sz="0" w:space="0" w:color="auto"/>
      </w:divBdr>
    </w:div>
    <w:div w:id="767164783">
      <w:bodyDiv w:val="1"/>
      <w:marLeft w:val="0"/>
      <w:marRight w:val="0"/>
      <w:marTop w:val="0"/>
      <w:marBottom w:val="0"/>
      <w:divBdr>
        <w:top w:val="none" w:sz="0" w:space="0" w:color="auto"/>
        <w:left w:val="none" w:sz="0" w:space="0" w:color="auto"/>
        <w:bottom w:val="none" w:sz="0" w:space="0" w:color="auto"/>
        <w:right w:val="none" w:sz="0" w:space="0" w:color="auto"/>
      </w:divBdr>
      <w:divsChild>
        <w:div w:id="2088721195">
          <w:marLeft w:val="0"/>
          <w:marRight w:val="0"/>
          <w:marTop w:val="0"/>
          <w:marBottom w:val="0"/>
          <w:divBdr>
            <w:top w:val="none" w:sz="0" w:space="0" w:color="auto"/>
            <w:left w:val="none" w:sz="0" w:space="0" w:color="auto"/>
            <w:bottom w:val="none" w:sz="0" w:space="0" w:color="auto"/>
            <w:right w:val="none" w:sz="0" w:space="0" w:color="auto"/>
          </w:divBdr>
        </w:div>
      </w:divsChild>
    </w:div>
    <w:div w:id="776559455">
      <w:bodyDiv w:val="1"/>
      <w:marLeft w:val="0"/>
      <w:marRight w:val="0"/>
      <w:marTop w:val="0"/>
      <w:marBottom w:val="0"/>
      <w:divBdr>
        <w:top w:val="none" w:sz="0" w:space="0" w:color="auto"/>
        <w:left w:val="none" w:sz="0" w:space="0" w:color="auto"/>
        <w:bottom w:val="none" w:sz="0" w:space="0" w:color="auto"/>
        <w:right w:val="none" w:sz="0" w:space="0" w:color="auto"/>
      </w:divBdr>
      <w:divsChild>
        <w:div w:id="1642999342">
          <w:marLeft w:val="0"/>
          <w:marRight w:val="0"/>
          <w:marTop w:val="0"/>
          <w:marBottom w:val="0"/>
          <w:divBdr>
            <w:top w:val="none" w:sz="0" w:space="0" w:color="auto"/>
            <w:left w:val="none" w:sz="0" w:space="0" w:color="auto"/>
            <w:bottom w:val="none" w:sz="0" w:space="0" w:color="auto"/>
            <w:right w:val="none" w:sz="0" w:space="0" w:color="auto"/>
          </w:divBdr>
        </w:div>
      </w:divsChild>
    </w:div>
    <w:div w:id="809132747">
      <w:bodyDiv w:val="1"/>
      <w:marLeft w:val="0"/>
      <w:marRight w:val="0"/>
      <w:marTop w:val="0"/>
      <w:marBottom w:val="0"/>
      <w:divBdr>
        <w:top w:val="none" w:sz="0" w:space="0" w:color="auto"/>
        <w:left w:val="none" w:sz="0" w:space="0" w:color="auto"/>
        <w:bottom w:val="none" w:sz="0" w:space="0" w:color="auto"/>
        <w:right w:val="none" w:sz="0" w:space="0" w:color="auto"/>
      </w:divBdr>
      <w:divsChild>
        <w:div w:id="15928145">
          <w:marLeft w:val="0"/>
          <w:marRight w:val="0"/>
          <w:marTop w:val="0"/>
          <w:marBottom w:val="0"/>
          <w:divBdr>
            <w:top w:val="none" w:sz="0" w:space="0" w:color="auto"/>
            <w:left w:val="none" w:sz="0" w:space="0" w:color="auto"/>
            <w:bottom w:val="none" w:sz="0" w:space="0" w:color="auto"/>
            <w:right w:val="none" w:sz="0" w:space="0" w:color="auto"/>
          </w:divBdr>
        </w:div>
      </w:divsChild>
    </w:div>
    <w:div w:id="812990410">
      <w:bodyDiv w:val="1"/>
      <w:marLeft w:val="0"/>
      <w:marRight w:val="0"/>
      <w:marTop w:val="0"/>
      <w:marBottom w:val="0"/>
      <w:divBdr>
        <w:top w:val="none" w:sz="0" w:space="0" w:color="auto"/>
        <w:left w:val="none" w:sz="0" w:space="0" w:color="auto"/>
        <w:bottom w:val="none" w:sz="0" w:space="0" w:color="auto"/>
        <w:right w:val="none" w:sz="0" w:space="0" w:color="auto"/>
      </w:divBdr>
    </w:div>
    <w:div w:id="836656641">
      <w:bodyDiv w:val="1"/>
      <w:marLeft w:val="0"/>
      <w:marRight w:val="0"/>
      <w:marTop w:val="0"/>
      <w:marBottom w:val="0"/>
      <w:divBdr>
        <w:top w:val="none" w:sz="0" w:space="0" w:color="auto"/>
        <w:left w:val="none" w:sz="0" w:space="0" w:color="auto"/>
        <w:bottom w:val="none" w:sz="0" w:space="0" w:color="auto"/>
        <w:right w:val="none" w:sz="0" w:space="0" w:color="auto"/>
      </w:divBdr>
      <w:divsChild>
        <w:div w:id="1511680219">
          <w:marLeft w:val="0"/>
          <w:marRight w:val="0"/>
          <w:marTop w:val="0"/>
          <w:marBottom w:val="0"/>
          <w:divBdr>
            <w:top w:val="none" w:sz="0" w:space="0" w:color="auto"/>
            <w:left w:val="none" w:sz="0" w:space="0" w:color="auto"/>
            <w:bottom w:val="none" w:sz="0" w:space="0" w:color="auto"/>
            <w:right w:val="none" w:sz="0" w:space="0" w:color="auto"/>
          </w:divBdr>
        </w:div>
      </w:divsChild>
    </w:div>
    <w:div w:id="855850948">
      <w:bodyDiv w:val="1"/>
      <w:marLeft w:val="0"/>
      <w:marRight w:val="0"/>
      <w:marTop w:val="0"/>
      <w:marBottom w:val="0"/>
      <w:divBdr>
        <w:top w:val="none" w:sz="0" w:space="0" w:color="auto"/>
        <w:left w:val="none" w:sz="0" w:space="0" w:color="auto"/>
        <w:bottom w:val="none" w:sz="0" w:space="0" w:color="auto"/>
        <w:right w:val="none" w:sz="0" w:space="0" w:color="auto"/>
      </w:divBdr>
    </w:div>
    <w:div w:id="857743378">
      <w:bodyDiv w:val="1"/>
      <w:marLeft w:val="0"/>
      <w:marRight w:val="0"/>
      <w:marTop w:val="0"/>
      <w:marBottom w:val="0"/>
      <w:divBdr>
        <w:top w:val="none" w:sz="0" w:space="0" w:color="auto"/>
        <w:left w:val="none" w:sz="0" w:space="0" w:color="auto"/>
        <w:bottom w:val="none" w:sz="0" w:space="0" w:color="auto"/>
        <w:right w:val="none" w:sz="0" w:space="0" w:color="auto"/>
      </w:divBdr>
      <w:divsChild>
        <w:div w:id="1206521131">
          <w:marLeft w:val="0"/>
          <w:marRight w:val="0"/>
          <w:marTop w:val="0"/>
          <w:marBottom w:val="0"/>
          <w:divBdr>
            <w:top w:val="none" w:sz="0" w:space="0" w:color="auto"/>
            <w:left w:val="none" w:sz="0" w:space="0" w:color="auto"/>
            <w:bottom w:val="none" w:sz="0" w:space="0" w:color="auto"/>
            <w:right w:val="none" w:sz="0" w:space="0" w:color="auto"/>
          </w:divBdr>
        </w:div>
      </w:divsChild>
    </w:div>
    <w:div w:id="859702565">
      <w:bodyDiv w:val="1"/>
      <w:marLeft w:val="0"/>
      <w:marRight w:val="0"/>
      <w:marTop w:val="0"/>
      <w:marBottom w:val="0"/>
      <w:divBdr>
        <w:top w:val="none" w:sz="0" w:space="0" w:color="auto"/>
        <w:left w:val="none" w:sz="0" w:space="0" w:color="auto"/>
        <w:bottom w:val="none" w:sz="0" w:space="0" w:color="auto"/>
        <w:right w:val="none" w:sz="0" w:space="0" w:color="auto"/>
      </w:divBdr>
    </w:div>
    <w:div w:id="867642590">
      <w:bodyDiv w:val="1"/>
      <w:marLeft w:val="0"/>
      <w:marRight w:val="0"/>
      <w:marTop w:val="0"/>
      <w:marBottom w:val="0"/>
      <w:divBdr>
        <w:top w:val="none" w:sz="0" w:space="0" w:color="auto"/>
        <w:left w:val="none" w:sz="0" w:space="0" w:color="auto"/>
        <w:bottom w:val="none" w:sz="0" w:space="0" w:color="auto"/>
        <w:right w:val="none" w:sz="0" w:space="0" w:color="auto"/>
      </w:divBdr>
    </w:div>
    <w:div w:id="876431377">
      <w:bodyDiv w:val="1"/>
      <w:marLeft w:val="0"/>
      <w:marRight w:val="0"/>
      <w:marTop w:val="0"/>
      <w:marBottom w:val="0"/>
      <w:divBdr>
        <w:top w:val="none" w:sz="0" w:space="0" w:color="auto"/>
        <w:left w:val="none" w:sz="0" w:space="0" w:color="auto"/>
        <w:bottom w:val="none" w:sz="0" w:space="0" w:color="auto"/>
        <w:right w:val="none" w:sz="0" w:space="0" w:color="auto"/>
      </w:divBdr>
    </w:div>
    <w:div w:id="880288577">
      <w:bodyDiv w:val="1"/>
      <w:marLeft w:val="0"/>
      <w:marRight w:val="0"/>
      <w:marTop w:val="0"/>
      <w:marBottom w:val="0"/>
      <w:divBdr>
        <w:top w:val="none" w:sz="0" w:space="0" w:color="auto"/>
        <w:left w:val="none" w:sz="0" w:space="0" w:color="auto"/>
        <w:bottom w:val="none" w:sz="0" w:space="0" w:color="auto"/>
        <w:right w:val="none" w:sz="0" w:space="0" w:color="auto"/>
      </w:divBdr>
    </w:div>
    <w:div w:id="899636132">
      <w:bodyDiv w:val="1"/>
      <w:marLeft w:val="0"/>
      <w:marRight w:val="0"/>
      <w:marTop w:val="0"/>
      <w:marBottom w:val="0"/>
      <w:divBdr>
        <w:top w:val="none" w:sz="0" w:space="0" w:color="auto"/>
        <w:left w:val="none" w:sz="0" w:space="0" w:color="auto"/>
        <w:bottom w:val="none" w:sz="0" w:space="0" w:color="auto"/>
        <w:right w:val="none" w:sz="0" w:space="0" w:color="auto"/>
      </w:divBdr>
      <w:divsChild>
        <w:div w:id="1770465174">
          <w:marLeft w:val="0"/>
          <w:marRight w:val="0"/>
          <w:marTop w:val="0"/>
          <w:marBottom w:val="0"/>
          <w:divBdr>
            <w:top w:val="none" w:sz="0" w:space="0" w:color="auto"/>
            <w:left w:val="none" w:sz="0" w:space="0" w:color="auto"/>
            <w:bottom w:val="none" w:sz="0" w:space="0" w:color="auto"/>
            <w:right w:val="none" w:sz="0" w:space="0" w:color="auto"/>
          </w:divBdr>
        </w:div>
      </w:divsChild>
    </w:div>
    <w:div w:id="950546918">
      <w:bodyDiv w:val="1"/>
      <w:marLeft w:val="0"/>
      <w:marRight w:val="0"/>
      <w:marTop w:val="0"/>
      <w:marBottom w:val="0"/>
      <w:divBdr>
        <w:top w:val="none" w:sz="0" w:space="0" w:color="auto"/>
        <w:left w:val="none" w:sz="0" w:space="0" w:color="auto"/>
        <w:bottom w:val="none" w:sz="0" w:space="0" w:color="auto"/>
        <w:right w:val="none" w:sz="0" w:space="0" w:color="auto"/>
      </w:divBdr>
    </w:div>
    <w:div w:id="986979961">
      <w:bodyDiv w:val="1"/>
      <w:marLeft w:val="0"/>
      <w:marRight w:val="0"/>
      <w:marTop w:val="0"/>
      <w:marBottom w:val="0"/>
      <w:divBdr>
        <w:top w:val="none" w:sz="0" w:space="0" w:color="auto"/>
        <w:left w:val="none" w:sz="0" w:space="0" w:color="auto"/>
        <w:bottom w:val="none" w:sz="0" w:space="0" w:color="auto"/>
        <w:right w:val="none" w:sz="0" w:space="0" w:color="auto"/>
      </w:divBdr>
      <w:divsChild>
        <w:div w:id="800419819">
          <w:marLeft w:val="0"/>
          <w:marRight w:val="0"/>
          <w:marTop w:val="0"/>
          <w:marBottom w:val="0"/>
          <w:divBdr>
            <w:top w:val="none" w:sz="0" w:space="0" w:color="auto"/>
            <w:left w:val="none" w:sz="0" w:space="0" w:color="auto"/>
            <w:bottom w:val="none" w:sz="0" w:space="0" w:color="auto"/>
            <w:right w:val="none" w:sz="0" w:space="0" w:color="auto"/>
          </w:divBdr>
        </w:div>
      </w:divsChild>
    </w:div>
    <w:div w:id="988286122">
      <w:bodyDiv w:val="1"/>
      <w:marLeft w:val="0"/>
      <w:marRight w:val="0"/>
      <w:marTop w:val="0"/>
      <w:marBottom w:val="0"/>
      <w:divBdr>
        <w:top w:val="none" w:sz="0" w:space="0" w:color="auto"/>
        <w:left w:val="none" w:sz="0" w:space="0" w:color="auto"/>
        <w:bottom w:val="none" w:sz="0" w:space="0" w:color="auto"/>
        <w:right w:val="none" w:sz="0" w:space="0" w:color="auto"/>
      </w:divBdr>
      <w:divsChild>
        <w:div w:id="1676105439">
          <w:marLeft w:val="0"/>
          <w:marRight w:val="0"/>
          <w:marTop w:val="0"/>
          <w:marBottom w:val="0"/>
          <w:divBdr>
            <w:top w:val="none" w:sz="0" w:space="0" w:color="auto"/>
            <w:left w:val="none" w:sz="0" w:space="0" w:color="auto"/>
            <w:bottom w:val="none" w:sz="0" w:space="0" w:color="auto"/>
            <w:right w:val="none" w:sz="0" w:space="0" w:color="auto"/>
          </w:divBdr>
        </w:div>
      </w:divsChild>
    </w:div>
    <w:div w:id="1000428372">
      <w:bodyDiv w:val="1"/>
      <w:marLeft w:val="0"/>
      <w:marRight w:val="0"/>
      <w:marTop w:val="0"/>
      <w:marBottom w:val="0"/>
      <w:divBdr>
        <w:top w:val="none" w:sz="0" w:space="0" w:color="auto"/>
        <w:left w:val="none" w:sz="0" w:space="0" w:color="auto"/>
        <w:bottom w:val="none" w:sz="0" w:space="0" w:color="auto"/>
        <w:right w:val="none" w:sz="0" w:space="0" w:color="auto"/>
      </w:divBdr>
    </w:div>
    <w:div w:id="1019967784">
      <w:bodyDiv w:val="1"/>
      <w:marLeft w:val="0"/>
      <w:marRight w:val="0"/>
      <w:marTop w:val="0"/>
      <w:marBottom w:val="0"/>
      <w:divBdr>
        <w:top w:val="none" w:sz="0" w:space="0" w:color="auto"/>
        <w:left w:val="none" w:sz="0" w:space="0" w:color="auto"/>
        <w:bottom w:val="none" w:sz="0" w:space="0" w:color="auto"/>
        <w:right w:val="none" w:sz="0" w:space="0" w:color="auto"/>
      </w:divBdr>
      <w:divsChild>
        <w:div w:id="737898001">
          <w:marLeft w:val="0"/>
          <w:marRight w:val="0"/>
          <w:marTop w:val="0"/>
          <w:marBottom w:val="0"/>
          <w:divBdr>
            <w:top w:val="none" w:sz="0" w:space="0" w:color="auto"/>
            <w:left w:val="none" w:sz="0" w:space="0" w:color="auto"/>
            <w:bottom w:val="none" w:sz="0" w:space="0" w:color="auto"/>
            <w:right w:val="none" w:sz="0" w:space="0" w:color="auto"/>
          </w:divBdr>
        </w:div>
      </w:divsChild>
    </w:div>
    <w:div w:id="1062559530">
      <w:bodyDiv w:val="1"/>
      <w:marLeft w:val="0"/>
      <w:marRight w:val="0"/>
      <w:marTop w:val="0"/>
      <w:marBottom w:val="0"/>
      <w:divBdr>
        <w:top w:val="none" w:sz="0" w:space="0" w:color="auto"/>
        <w:left w:val="none" w:sz="0" w:space="0" w:color="auto"/>
        <w:bottom w:val="none" w:sz="0" w:space="0" w:color="auto"/>
        <w:right w:val="none" w:sz="0" w:space="0" w:color="auto"/>
      </w:divBdr>
    </w:div>
    <w:div w:id="1119226936">
      <w:bodyDiv w:val="1"/>
      <w:marLeft w:val="0"/>
      <w:marRight w:val="0"/>
      <w:marTop w:val="0"/>
      <w:marBottom w:val="0"/>
      <w:divBdr>
        <w:top w:val="none" w:sz="0" w:space="0" w:color="auto"/>
        <w:left w:val="none" w:sz="0" w:space="0" w:color="auto"/>
        <w:bottom w:val="none" w:sz="0" w:space="0" w:color="auto"/>
        <w:right w:val="none" w:sz="0" w:space="0" w:color="auto"/>
      </w:divBdr>
    </w:div>
    <w:div w:id="1121538585">
      <w:bodyDiv w:val="1"/>
      <w:marLeft w:val="0"/>
      <w:marRight w:val="0"/>
      <w:marTop w:val="0"/>
      <w:marBottom w:val="0"/>
      <w:divBdr>
        <w:top w:val="none" w:sz="0" w:space="0" w:color="auto"/>
        <w:left w:val="none" w:sz="0" w:space="0" w:color="auto"/>
        <w:bottom w:val="none" w:sz="0" w:space="0" w:color="auto"/>
        <w:right w:val="none" w:sz="0" w:space="0" w:color="auto"/>
      </w:divBdr>
      <w:divsChild>
        <w:div w:id="318005500">
          <w:marLeft w:val="0"/>
          <w:marRight w:val="0"/>
          <w:marTop w:val="0"/>
          <w:marBottom w:val="0"/>
          <w:divBdr>
            <w:top w:val="none" w:sz="0" w:space="0" w:color="auto"/>
            <w:left w:val="none" w:sz="0" w:space="0" w:color="auto"/>
            <w:bottom w:val="none" w:sz="0" w:space="0" w:color="auto"/>
            <w:right w:val="none" w:sz="0" w:space="0" w:color="auto"/>
          </w:divBdr>
        </w:div>
      </w:divsChild>
    </w:div>
    <w:div w:id="1123422265">
      <w:bodyDiv w:val="1"/>
      <w:marLeft w:val="0"/>
      <w:marRight w:val="0"/>
      <w:marTop w:val="0"/>
      <w:marBottom w:val="0"/>
      <w:divBdr>
        <w:top w:val="none" w:sz="0" w:space="0" w:color="auto"/>
        <w:left w:val="none" w:sz="0" w:space="0" w:color="auto"/>
        <w:bottom w:val="none" w:sz="0" w:space="0" w:color="auto"/>
        <w:right w:val="none" w:sz="0" w:space="0" w:color="auto"/>
      </w:divBdr>
      <w:divsChild>
        <w:div w:id="1697459475">
          <w:marLeft w:val="0"/>
          <w:marRight w:val="0"/>
          <w:marTop w:val="0"/>
          <w:marBottom w:val="0"/>
          <w:divBdr>
            <w:top w:val="none" w:sz="0" w:space="0" w:color="auto"/>
            <w:left w:val="none" w:sz="0" w:space="0" w:color="auto"/>
            <w:bottom w:val="none" w:sz="0" w:space="0" w:color="auto"/>
            <w:right w:val="none" w:sz="0" w:space="0" w:color="auto"/>
          </w:divBdr>
        </w:div>
      </w:divsChild>
    </w:div>
    <w:div w:id="1236010354">
      <w:bodyDiv w:val="1"/>
      <w:marLeft w:val="0"/>
      <w:marRight w:val="0"/>
      <w:marTop w:val="0"/>
      <w:marBottom w:val="0"/>
      <w:divBdr>
        <w:top w:val="none" w:sz="0" w:space="0" w:color="auto"/>
        <w:left w:val="none" w:sz="0" w:space="0" w:color="auto"/>
        <w:bottom w:val="none" w:sz="0" w:space="0" w:color="auto"/>
        <w:right w:val="none" w:sz="0" w:space="0" w:color="auto"/>
      </w:divBdr>
      <w:divsChild>
        <w:div w:id="1490553979">
          <w:marLeft w:val="0"/>
          <w:marRight w:val="0"/>
          <w:marTop w:val="0"/>
          <w:marBottom w:val="0"/>
          <w:divBdr>
            <w:top w:val="none" w:sz="0" w:space="0" w:color="auto"/>
            <w:left w:val="none" w:sz="0" w:space="0" w:color="auto"/>
            <w:bottom w:val="none" w:sz="0" w:space="0" w:color="auto"/>
            <w:right w:val="none" w:sz="0" w:space="0" w:color="auto"/>
          </w:divBdr>
        </w:div>
      </w:divsChild>
    </w:div>
    <w:div w:id="1243567412">
      <w:bodyDiv w:val="1"/>
      <w:marLeft w:val="0"/>
      <w:marRight w:val="0"/>
      <w:marTop w:val="0"/>
      <w:marBottom w:val="0"/>
      <w:divBdr>
        <w:top w:val="none" w:sz="0" w:space="0" w:color="auto"/>
        <w:left w:val="none" w:sz="0" w:space="0" w:color="auto"/>
        <w:bottom w:val="none" w:sz="0" w:space="0" w:color="auto"/>
        <w:right w:val="none" w:sz="0" w:space="0" w:color="auto"/>
      </w:divBdr>
      <w:divsChild>
        <w:div w:id="91753601">
          <w:marLeft w:val="0"/>
          <w:marRight w:val="0"/>
          <w:marTop w:val="0"/>
          <w:marBottom w:val="0"/>
          <w:divBdr>
            <w:top w:val="none" w:sz="0" w:space="0" w:color="auto"/>
            <w:left w:val="none" w:sz="0" w:space="0" w:color="auto"/>
            <w:bottom w:val="none" w:sz="0" w:space="0" w:color="auto"/>
            <w:right w:val="none" w:sz="0" w:space="0" w:color="auto"/>
          </w:divBdr>
        </w:div>
      </w:divsChild>
    </w:div>
    <w:div w:id="1246108966">
      <w:bodyDiv w:val="1"/>
      <w:marLeft w:val="0"/>
      <w:marRight w:val="0"/>
      <w:marTop w:val="0"/>
      <w:marBottom w:val="0"/>
      <w:divBdr>
        <w:top w:val="none" w:sz="0" w:space="0" w:color="auto"/>
        <w:left w:val="none" w:sz="0" w:space="0" w:color="auto"/>
        <w:bottom w:val="none" w:sz="0" w:space="0" w:color="auto"/>
        <w:right w:val="none" w:sz="0" w:space="0" w:color="auto"/>
      </w:divBdr>
      <w:divsChild>
        <w:div w:id="1644508933">
          <w:marLeft w:val="0"/>
          <w:marRight w:val="0"/>
          <w:marTop w:val="0"/>
          <w:marBottom w:val="0"/>
          <w:divBdr>
            <w:top w:val="none" w:sz="0" w:space="0" w:color="auto"/>
            <w:left w:val="none" w:sz="0" w:space="0" w:color="auto"/>
            <w:bottom w:val="none" w:sz="0" w:space="0" w:color="auto"/>
            <w:right w:val="none" w:sz="0" w:space="0" w:color="auto"/>
          </w:divBdr>
        </w:div>
      </w:divsChild>
    </w:div>
    <w:div w:id="1353529249">
      <w:bodyDiv w:val="1"/>
      <w:marLeft w:val="0"/>
      <w:marRight w:val="0"/>
      <w:marTop w:val="0"/>
      <w:marBottom w:val="0"/>
      <w:divBdr>
        <w:top w:val="none" w:sz="0" w:space="0" w:color="auto"/>
        <w:left w:val="none" w:sz="0" w:space="0" w:color="auto"/>
        <w:bottom w:val="none" w:sz="0" w:space="0" w:color="auto"/>
        <w:right w:val="none" w:sz="0" w:space="0" w:color="auto"/>
      </w:divBdr>
    </w:div>
    <w:div w:id="1417821620">
      <w:bodyDiv w:val="1"/>
      <w:marLeft w:val="0"/>
      <w:marRight w:val="0"/>
      <w:marTop w:val="0"/>
      <w:marBottom w:val="0"/>
      <w:divBdr>
        <w:top w:val="none" w:sz="0" w:space="0" w:color="auto"/>
        <w:left w:val="none" w:sz="0" w:space="0" w:color="auto"/>
        <w:bottom w:val="none" w:sz="0" w:space="0" w:color="auto"/>
        <w:right w:val="none" w:sz="0" w:space="0" w:color="auto"/>
      </w:divBdr>
    </w:div>
    <w:div w:id="1448935539">
      <w:bodyDiv w:val="1"/>
      <w:marLeft w:val="0"/>
      <w:marRight w:val="0"/>
      <w:marTop w:val="0"/>
      <w:marBottom w:val="0"/>
      <w:divBdr>
        <w:top w:val="none" w:sz="0" w:space="0" w:color="auto"/>
        <w:left w:val="none" w:sz="0" w:space="0" w:color="auto"/>
        <w:bottom w:val="none" w:sz="0" w:space="0" w:color="auto"/>
        <w:right w:val="none" w:sz="0" w:space="0" w:color="auto"/>
      </w:divBdr>
    </w:div>
    <w:div w:id="1509439002">
      <w:bodyDiv w:val="1"/>
      <w:marLeft w:val="0"/>
      <w:marRight w:val="0"/>
      <w:marTop w:val="0"/>
      <w:marBottom w:val="0"/>
      <w:divBdr>
        <w:top w:val="none" w:sz="0" w:space="0" w:color="auto"/>
        <w:left w:val="none" w:sz="0" w:space="0" w:color="auto"/>
        <w:bottom w:val="none" w:sz="0" w:space="0" w:color="auto"/>
        <w:right w:val="none" w:sz="0" w:space="0" w:color="auto"/>
      </w:divBdr>
      <w:divsChild>
        <w:div w:id="7414021">
          <w:marLeft w:val="0"/>
          <w:marRight w:val="0"/>
          <w:marTop w:val="0"/>
          <w:marBottom w:val="0"/>
          <w:divBdr>
            <w:top w:val="none" w:sz="0" w:space="0" w:color="auto"/>
            <w:left w:val="none" w:sz="0" w:space="0" w:color="auto"/>
            <w:bottom w:val="none" w:sz="0" w:space="0" w:color="auto"/>
            <w:right w:val="none" w:sz="0" w:space="0" w:color="auto"/>
          </w:divBdr>
        </w:div>
      </w:divsChild>
    </w:div>
    <w:div w:id="1518888422">
      <w:bodyDiv w:val="1"/>
      <w:marLeft w:val="0"/>
      <w:marRight w:val="0"/>
      <w:marTop w:val="0"/>
      <w:marBottom w:val="0"/>
      <w:divBdr>
        <w:top w:val="none" w:sz="0" w:space="0" w:color="auto"/>
        <w:left w:val="none" w:sz="0" w:space="0" w:color="auto"/>
        <w:bottom w:val="none" w:sz="0" w:space="0" w:color="auto"/>
        <w:right w:val="none" w:sz="0" w:space="0" w:color="auto"/>
      </w:divBdr>
      <w:divsChild>
        <w:div w:id="752358090">
          <w:marLeft w:val="0"/>
          <w:marRight w:val="0"/>
          <w:marTop w:val="0"/>
          <w:marBottom w:val="0"/>
          <w:divBdr>
            <w:top w:val="none" w:sz="0" w:space="0" w:color="auto"/>
            <w:left w:val="none" w:sz="0" w:space="0" w:color="auto"/>
            <w:bottom w:val="none" w:sz="0" w:space="0" w:color="auto"/>
            <w:right w:val="none" w:sz="0" w:space="0" w:color="auto"/>
          </w:divBdr>
        </w:div>
      </w:divsChild>
    </w:div>
    <w:div w:id="1530606853">
      <w:bodyDiv w:val="1"/>
      <w:marLeft w:val="0"/>
      <w:marRight w:val="0"/>
      <w:marTop w:val="0"/>
      <w:marBottom w:val="0"/>
      <w:divBdr>
        <w:top w:val="none" w:sz="0" w:space="0" w:color="auto"/>
        <w:left w:val="none" w:sz="0" w:space="0" w:color="auto"/>
        <w:bottom w:val="none" w:sz="0" w:space="0" w:color="auto"/>
        <w:right w:val="none" w:sz="0" w:space="0" w:color="auto"/>
      </w:divBdr>
      <w:divsChild>
        <w:div w:id="317079842">
          <w:marLeft w:val="0"/>
          <w:marRight w:val="0"/>
          <w:marTop w:val="0"/>
          <w:marBottom w:val="0"/>
          <w:divBdr>
            <w:top w:val="none" w:sz="0" w:space="0" w:color="auto"/>
            <w:left w:val="none" w:sz="0" w:space="0" w:color="auto"/>
            <w:bottom w:val="none" w:sz="0" w:space="0" w:color="auto"/>
            <w:right w:val="none" w:sz="0" w:space="0" w:color="auto"/>
          </w:divBdr>
        </w:div>
      </w:divsChild>
    </w:div>
    <w:div w:id="1553730342">
      <w:bodyDiv w:val="1"/>
      <w:marLeft w:val="0"/>
      <w:marRight w:val="0"/>
      <w:marTop w:val="0"/>
      <w:marBottom w:val="0"/>
      <w:divBdr>
        <w:top w:val="none" w:sz="0" w:space="0" w:color="auto"/>
        <w:left w:val="none" w:sz="0" w:space="0" w:color="auto"/>
        <w:bottom w:val="none" w:sz="0" w:space="0" w:color="auto"/>
        <w:right w:val="none" w:sz="0" w:space="0" w:color="auto"/>
      </w:divBdr>
      <w:divsChild>
        <w:div w:id="1838883424">
          <w:marLeft w:val="0"/>
          <w:marRight w:val="0"/>
          <w:marTop w:val="0"/>
          <w:marBottom w:val="0"/>
          <w:divBdr>
            <w:top w:val="none" w:sz="0" w:space="0" w:color="auto"/>
            <w:left w:val="none" w:sz="0" w:space="0" w:color="auto"/>
            <w:bottom w:val="none" w:sz="0" w:space="0" w:color="auto"/>
            <w:right w:val="none" w:sz="0" w:space="0" w:color="auto"/>
          </w:divBdr>
        </w:div>
      </w:divsChild>
    </w:div>
    <w:div w:id="1607738640">
      <w:bodyDiv w:val="1"/>
      <w:marLeft w:val="0"/>
      <w:marRight w:val="0"/>
      <w:marTop w:val="0"/>
      <w:marBottom w:val="0"/>
      <w:divBdr>
        <w:top w:val="none" w:sz="0" w:space="0" w:color="auto"/>
        <w:left w:val="none" w:sz="0" w:space="0" w:color="auto"/>
        <w:bottom w:val="none" w:sz="0" w:space="0" w:color="auto"/>
        <w:right w:val="none" w:sz="0" w:space="0" w:color="auto"/>
      </w:divBdr>
    </w:div>
    <w:div w:id="1636596020">
      <w:bodyDiv w:val="1"/>
      <w:marLeft w:val="0"/>
      <w:marRight w:val="0"/>
      <w:marTop w:val="0"/>
      <w:marBottom w:val="0"/>
      <w:divBdr>
        <w:top w:val="none" w:sz="0" w:space="0" w:color="auto"/>
        <w:left w:val="none" w:sz="0" w:space="0" w:color="auto"/>
        <w:bottom w:val="none" w:sz="0" w:space="0" w:color="auto"/>
        <w:right w:val="none" w:sz="0" w:space="0" w:color="auto"/>
      </w:divBdr>
      <w:divsChild>
        <w:div w:id="60829688">
          <w:marLeft w:val="0"/>
          <w:marRight w:val="0"/>
          <w:marTop w:val="0"/>
          <w:marBottom w:val="0"/>
          <w:divBdr>
            <w:top w:val="none" w:sz="0" w:space="0" w:color="auto"/>
            <w:left w:val="none" w:sz="0" w:space="0" w:color="auto"/>
            <w:bottom w:val="none" w:sz="0" w:space="0" w:color="auto"/>
            <w:right w:val="none" w:sz="0" w:space="0" w:color="auto"/>
          </w:divBdr>
        </w:div>
      </w:divsChild>
    </w:div>
    <w:div w:id="1679692715">
      <w:bodyDiv w:val="1"/>
      <w:marLeft w:val="0"/>
      <w:marRight w:val="0"/>
      <w:marTop w:val="0"/>
      <w:marBottom w:val="0"/>
      <w:divBdr>
        <w:top w:val="none" w:sz="0" w:space="0" w:color="auto"/>
        <w:left w:val="none" w:sz="0" w:space="0" w:color="auto"/>
        <w:bottom w:val="none" w:sz="0" w:space="0" w:color="auto"/>
        <w:right w:val="none" w:sz="0" w:space="0" w:color="auto"/>
      </w:divBdr>
      <w:divsChild>
        <w:div w:id="873233022">
          <w:marLeft w:val="0"/>
          <w:marRight w:val="0"/>
          <w:marTop w:val="0"/>
          <w:marBottom w:val="0"/>
          <w:divBdr>
            <w:top w:val="none" w:sz="0" w:space="0" w:color="auto"/>
            <w:left w:val="none" w:sz="0" w:space="0" w:color="auto"/>
            <w:bottom w:val="none" w:sz="0" w:space="0" w:color="auto"/>
            <w:right w:val="none" w:sz="0" w:space="0" w:color="auto"/>
          </w:divBdr>
        </w:div>
      </w:divsChild>
    </w:div>
    <w:div w:id="1691568385">
      <w:bodyDiv w:val="1"/>
      <w:marLeft w:val="0"/>
      <w:marRight w:val="0"/>
      <w:marTop w:val="0"/>
      <w:marBottom w:val="0"/>
      <w:divBdr>
        <w:top w:val="none" w:sz="0" w:space="0" w:color="auto"/>
        <w:left w:val="none" w:sz="0" w:space="0" w:color="auto"/>
        <w:bottom w:val="none" w:sz="0" w:space="0" w:color="auto"/>
        <w:right w:val="none" w:sz="0" w:space="0" w:color="auto"/>
      </w:divBdr>
    </w:div>
    <w:div w:id="1694262567">
      <w:bodyDiv w:val="1"/>
      <w:marLeft w:val="0"/>
      <w:marRight w:val="0"/>
      <w:marTop w:val="0"/>
      <w:marBottom w:val="0"/>
      <w:divBdr>
        <w:top w:val="none" w:sz="0" w:space="0" w:color="auto"/>
        <w:left w:val="none" w:sz="0" w:space="0" w:color="auto"/>
        <w:bottom w:val="none" w:sz="0" w:space="0" w:color="auto"/>
        <w:right w:val="none" w:sz="0" w:space="0" w:color="auto"/>
      </w:divBdr>
      <w:divsChild>
        <w:div w:id="714625846">
          <w:marLeft w:val="0"/>
          <w:marRight w:val="0"/>
          <w:marTop w:val="0"/>
          <w:marBottom w:val="0"/>
          <w:divBdr>
            <w:top w:val="none" w:sz="0" w:space="0" w:color="auto"/>
            <w:left w:val="none" w:sz="0" w:space="0" w:color="auto"/>
            <w:bottom w:val="none" w:sz="0" w:space="0" w:color="auto"/>
            <w:right w:val="none" w:sz="0" w:space="0" w:color="auto"/>
          </w:divBdr>
        </w:div>
      </w:divsChild>
    </w:div>
    <w:div w:id="1698775119">
      <w:bodyDiv w:val="1"/>
      <w:marLeft w:val="0"/>
      <w:marRight w:val="0"/>
      <w:marTop w:val="0"/>
      <w:marBottom w:val="0"/>
      <w:divBdr>
        <w:top w:val="none" w:sz="0" w:space="0" w:color="auto"/>
        <w:left w:val="none" w:sz="0" w:space="0" w:color="auto"/>
        <w:bottom w:val="none" w:sz="0" w:space="0" w:color="auto"/>
        <w:right w:val="none" w:sz="0" w:space="0" w:color="auto"/>
      </w:divBdr>
      <w:divsChild>
        <w:div w:id="1189559536">
          <w:marLeft w:val="0"/>
          <w:marRight w:val="0"/>
          <w:marTop w:val="0"/>
          <w:marBottom w:val="0"/>
          <w:divBdr>
            <w:top w:val="none" w:sz="0" w:space="0" w:color="auto"/>
            <w:left w:val="none" w:sz="0" w:space="0" w:color="auto"/>
            <w:bottom w:val="none" w:sz="0" w:space="0" w:color="auto"/>
            <w:right w:val="none" w:sz="0" w:space="0" w:color="auto"/>
          </w:divBdr>
        </w:div>
      </w:divsChild>
    </w:div>
    <w:div w:id="1699500779">
      <w:bodyDiv w:val="1"/>
      <w:marLeft w:val="0"/>
      <w:marRight w:val="0"/>
      <w:marTop w:val="0"/>
      <w:marBottom w:val="0"/>
      <w:divBdr>
        <w:top w:val="none" w:sz="0" w:space="0" w:color="auto"/>
        <w:left w:val="none" w:sz="0" w:space="0" w:color="auto"/>
        <w:bottom w:val="none" w:sz="0" w:space="0" w:color="auto"/>
        <w:right w:val="none" w:sz="0" w:space="0" w:color="auto"/>
      </w:divBdr>
      <w:divsChild>
        <w:div w:id="2032219796">
          <w:marLeft w:val="0"/>
          <w:marRight w:val="0"/>
          <w:marTop w:val="0"/>
          <w:marBottom w:val="0"/>
          <w:divBdr>
            <w:top w:val="none" w:sz="0" w:space="0" w:color="auto"/>
            <w:left w:val="none" w:sz="0" w:space="0" w:color="auto"/>
            <w:bottom w:val="none" w:sz="0" w:space="0" w:color="auto"/>
            <w:right w:val="none" w:sz="0" w:space="0" w:color="auto"/>
          </w:divBdr>
        </w:div>
      </w:divsChild>
    </w:div>
    <w:div w:id="1730878624">
      <w:bodyDiv w:val="1"/>
      <w:marLeft w:val="0"/>
      <w:marRight w:val="0"/>
      <w:marTop w:val="0"/>
      <w:marBottom w:val="0"/>
      <w:divBdr>
        <w:top w:val="none" w:sz="0" w:space="0" w:color="auto"/>
        <w:left w:val="none" w:sz="0" w:space="0" w:color="auto"/>
        <w:bottom w:val="none" w:sz="0" w:space="0" w:color="auto"/>
        <w:right w:val="none" w:sz="0" w:space="0" w:color="auto"/>
      </w:divBdr>
      <w:divsChild>
        <w:div w:id="805775846">
          <w:marLeft w:val="0"/>
          <w:marRight w:val="0"/>
          <w:marTop w:val="0"/>
          <w:marBottom w:val="0"/>
          <w:divBdr>
            <w:top w:val="none" w:sz="0" w:space="0" w:color="auto"/>
            <w:left w:val="none" w:sz="0" w:space="0" w:color="auto"/>
            <w:bottom w:val="none" w:sz="0" w:space="0" w:color="auto"/>
            <w:right w:val="none" w:sz="0" w:space="0" w:color="auto"/>
          </w:divBdr>
        </w:div>
      </w:divsChild>
    </w:div>
    <w:div w:id="1738436920">
      <w:bodyDiv w:val="1"/>
      <w:marLeft w:val="0"/>
      <w:marRight w:val="0"/>
      <w:marTop w:val="0"/>
      <w:marBottom w:val="0"/>
      <w:divBdr>
        <w:top w:val="none" w:sz="0" w:space="0" w:color="auto"/>
        <w:left w:val="none" w:sz="0" w:space="0" w:color="auto"/>
        <w:bottom w:val="none" w:sz="0" w:space="0" w:color="auto"/>
        <w:right w:val="none" w:sz="0" w:space="0" w:color="auto"/>
      </w:divBdr>
    </w:div>
    <w:div w:id="1757091833">
      <w:bodyDiv w:val="1"/>
      <w:marLeft w:val="0"/>
      <w:marRight w:val="0"/>
      <w:marTop w:val="0"/>
      <w:marBottom w:val="0"/>
      <w:divBdr>
        <w:top w:val="none" w:sz="0" w:space="0" w:color="auto"/>
        <w:left w:val="none" w:sz="0" w:space="0" w:color="auto"/>
        <w:bottom w:val="none" w:sz="0" w:space="0" w:color="auto"/>
        <w:right w:val="none" w:sz="0" w:space="0" w:color="auto"/>
      </w:divBdr>
    </w:div>
    <w:div w:id="1758479678">
      <w:bodyDiv w:val="1"/>
      <w:marLeft w:val="0"/>
      <w:marRight w:val="0"/>
      <w:marTop w:val="0"/>
      <w:marBottom w:val="0"/>
      <w:divBdr>
        <w:top w:val="none" w:sz="0" w:space="0" w:color="auto"/>
        <w:left w:val="none" w:sz="0" w:space="0" w:color="auto"/>
        <w:bottom w:val="none" w:sz="0" w:space="0" w:color="auto"/>
        <w:right w:val="none" w:sz="0" w:space="0" w:color="auto"/>
      </w:divBdr>
    </w:div>
    <w:div w:id="1759789226">
      <w:bodyDiv w:val="1"/>
      <w:marLeft w:val="0"/>
      <w:marRight w:val="0"/>
      <w:marTop w:val="0"/>
      <w:marBottom w:val="0"/>
      <w:divBdr>
        <w:top w:val="none" w:sz="0" w:space="0" w:color="auto"/>
        <w:left w:val="none" w:sz="0" w:space="0" w:color="auto"/>
        <w:bottom w:val="none" w:sz="0" w:space="0" w:color="auto"/>
        <w:right w:val="none" w:sz="0" w:space="0" w:color="auto"/>
      </w:divBdr>
    </w:div>
    <w:div w:id="1764840019">
      <w:bodyDiv w:val="1"/>
      <w:marLeft w:val="0"/>
      <w:marRight w:val="0"/>
      <w:marTop w:val="0"/>
      <w:marBottom w:val="0"/>
      <w:divBdr>
        <w:top w:val="none" w:sz="0" w:space="0" w:color="auto"/>
        <w:left w:val="none" w:sz="0" w:space="0" w:color="auto"/>
        <w:bottom w:val="none" w:sz="0" w:space="0" w:color="auto"/>
        <w:right w:val="none" w:sz="0" w:space="0" w:color="auto"/>
      </w:divBdr>
    </w:div>
    <w:div w:id="1844201600">
      <w:bodyDiv w:val="1"/>
      <w:marLeft w:val="0"/>
      <w:marRight w:val="0"/>
      <w:marTop w:val="0"/>
      <w:marBottom w:val="0"/>
      <w:divBdr>
        <w:top w:val="none" w:sz="0" w:space="0" w:color="auto"/>
        <w:left w:val="none" w:sz="0" w:space="0" w:color="auto"/>
        <w:bottom w:val="none" w:sz="0" w:space="0" w:color="auto"/>
        <w:right w:val="none" w:sz="0" w:space="0" w:color="auto"/>
      </w:divBdr>
    </w:div>
    <w:div w:id="1870801951">
      <w:bodyDiv w:val="1"/>
      <w:marLeft w:val="0"/>
      <w:marRight w:val="0"/>
      <w:marTop w:val="0"/>
      <w:marBottom w:val="0"/>
      <w:divBdr>
        <w:top w:val="none" w:sz="0" w:space="0" w:color="auto"/>
        <w:left w:val="none" w:sz="0" w:space="0" w:color="auto"/>
        <w:bottom w:val="none" w:sz="0" w:space="0" w:color="auto"/>
        <w:right w:val="none" w:sz="0" w:space="0" w:color="auto"/>
      </w:divBdr>
      <w:divsChild>
        <w:div w:id="21174276">
          <w:marLeft w:val="0"/>
          <w:marRight w:val="0"/>
          <w:marTop w:val="0"/>
          <w:marBottom w:val="0"/>
          <w:divBdr>
            <w:top w:val="none" w:sz="0" w:space="0" w:color="auto"/>
            <w:left w:val="none" w:sz="0" w:space="0" w:color="auto"/>
            <w:bottom w:val="none" w:sz="0" w:space="0" w:color="auto"/>
            <w:right w:val="none" w:sz="0" w:space="0" w:color="auto"/>
          </w:divBdr>
        </w:div>
      </w:divsChild>
    </w:div>
    <w:div w:id="1871138927">
      <w:bodyDiv w:val="1"/>
      <w:marLeft w:val="0"/>
      <w:marRight w:val="0"/>
      <w:marTop w:val="0"/>
      <w:marBottom w:val="0"/>
      <w:divBdr>
        <w:top w:val="none" w:sz="0" w:space="0" w:color="auto"/>
        <w:left w:val="none" w:sz="0" w:space="0" w:color="auto"/>
        <w:bottom w:val="none" w:sz="0" w:space="0" w:color="auto"/>
        <w:right w:val="none" w:sz="0" w:space="0" w:color="auto"/>
      </w:divBdr>
    </w:div>
    <w:div w:id="1879783484">
      <w:bodyDiv w:val="1"/>
      <w:marLeft w:val="0"/>
      <w:marRight w:val="0"/>
      <w:marTop w:val="0"/>
      <w:marBottom w:val="0"/>
      <w:divBdr>
        <w:top w:val="none" w:sz="0" w:space="0" w:color="auto"/>
        <w:left w:val="none" w:sz="0" w:space="0" w:color="auto"/>
        <w:bottom w:val="none" w:sz="0" w:space="0" w:color="auto"/>
        <w:right w:val="none" w:sz="0" w:space="0" w:color="auto"/>
      </w:divBdr>
      <w:divsChild>
        <w:div w:id="809055242">
          <w:marLeft w:val="0"/>
          <w:marRight w:val="0"/>
          <w:marTop w:val="0"/>
          <w:marBottom w:val="0"/>
          <w:divBdr>
            <w:top w:val="none" w:sz="0" w:space="0" w:color="auto"/>
            <w:left w:val="none" w:sz="0" w:space="0" w:color="auto"/>
            <w:bottom w:val="none" w:sz="0" w:space="0" w:color="auto"/>
            <w:right w:val="none" w:sz="0" w:space="0" w:color="auto"/>
          </w:divBdr>
        </w:div>
      </w:divsChild>
    </w:div>
    <w:div w:id="1884362573">
      <w:bodyDiv w:val="1"/>
      <w:marLeft w:val="0"/>
      <w:marRight w:val="0"/>
      <w:marTop w:val="0"/>
      <w:marBottom w:val="0"/>
      <w:divBdr>
        <w:top w:val="none" w:sz="0" w:space="0" w:color="auto"/>
        <w:left w:val="none" w:sz="0" w:space="0" w:color="auto"/>
        <w:bottom w:val="none" w:sz="0" w:space="0" w:color="auto"/>
        <w:right w:val="none" w:sz="0" w:space="0" w:color="auto"/>
      </w:divBdr>
      <w:divsChild>
        <w:div w:id="1953898324">
          <w:marLeft w:val="0"/>
          <w:marRight w:val="0"/>
          <w:marTop w:val="0"/>
          <w:marBottom w:val="0"/>
          <w:divBdr>
            <w:top w:val="none" w:sz="0" w:space="0" w:color="auto"/>
            <w:left w:val="none" w:sz="0" w:space="0" w:color="auto"/>
            <w:bottom w:val="none" w:sz="0" w:space="0" w:color="auto"/>
            <w:right w:val="none" w:sz="0" w:space="0" w:color="auto"/>
          </w:divBdr>
        </w:div>
      </w:divsChild>
    </w:div>
    <w:div w:id="1913850110">
      <w:bodyDiv w:val="1"/>
      <w:marLeft w:val="0"/>
      <w:marRight w:val="0"/>
      <w:marTop w:val="0"/>
      <w:marBottom w:val="0"/>
      <w:divBdr>
        <w:top w:val="none" w:sz="0" w:space="0" w:color="auto"/>
        <w:left w:val="none" w:sz="0" w:space="0" w:color="auto"/>
        <w:bottom w:val="none" w:sz="0" w:space="0" w:color="auto"/>
        <w:right w:val="none" w:sz="0" w:space="0" w:color="auto"/>
      </w:divBdr>
      <w:divsChild>
        <w:div w:id="57829376">
          <w:marLeft w:val="0"/>
          <w:marRight w:val="0"/>
          <w:marTop w:val="0"/>
          <w:marBottom w:val="0"/>
          <w:divBdr>
            <w:top w:val="none" w:sz="0" w:space="0" w:color="auto"/>
            <w:left w:val="none" w:sz="0" w:space="0" w:color="auto"/>
            <w:bottom w:val="none" w:sz="0" w:space="0" w:color="auto"/>
            <w:right w:val="none" w:sz="0" w:space="0" w:color="auto"/>
          </w:divBdr>
        </w:div>
      </w:divsChild>
    </w:div>
    <w:div w:id="1939947878">
      <w:bodyDiv w:val="1"/>
      <w:marLeft w:val="0"/>
      <w:marRight w:val="0"/>
      <w:marTop w:val="0"/>
      <w:marBottom w:val="0"/>
      <w:divBdr>
        <w:top w:val="none" w:sz="0" w:space="0" w:color="auto"/>
        <w:left w:val="none" w:sz="0" w:space="0" w:color="auto"/>
        <w:bottom w:val="none" w:sz="0" w:space="0" w:color="auto"/>
        <w:right w:val="none" w:sz="0" w:space="0" w:color="auto"/>
      </w:divBdr>
    </w:div>
    <w:div w:id="1941138021">
      <w:bodyDiv w:val="1"/>
      <w:marLeft w:val="0"/>
      <w:marRight w:val="0"/>
      <w:marTop w:val="0"/>
      <w:marBottom w:val="0"/>
      <w:divBdr>
        <w:top w:val="none" w:sz="0" w:space="0" w:color="auto"/>
        <w:left w:val="none" w:sz="0" w:space="0" w:color="auto"/>
        <w:bottom w:val="none" w:sz="0" w:space="0" w:color="auto"/>
        <w:right w:val="none" w:sz="0" w:space="0" w:color="auto"/>
      </w:divBdr>
    </w:div>
    <w:div w:id="1959488336">
      <w:bodyDiv w:val="1"/>
      <w:marLeft w:val="0"/>
      <w:marRight w:val="0"/>
      <w:marTop w:val="0"/>
      <w:marBottom w:val="0"/>
      <w:divBdr>
        <w:top w:val="none" w:sz="0" w:space="0" w:color="auto"/>
        <w:left w:val="none" w:sz="0" w:space="0" w:color="auto"/>
        <w:bottom w:val="none" w:sz="0" w:space="0" w:color="auto"/>
        <w:right w:val="none" w:sz="0" w:space="0" w:color="auto"/>
      </w:divBdr>
    </w:div>
    <w:div w:id="2002926885">
      <w:bodyDiv w:val="1"/>
      <w:marLeft w:val="0"/>
      <w:marRight w:val="0"/>
      <w:marTop w:val="0"/>
      <w:marBottom w:val="0"/>
      <w:divBdr>
        <w:top w:val="none" w:sz="0" w:space="0" w:color="auto"/>
        <w:left w:val="none" w:sz="0" w:space="0" w:color="auto"/>
        <w:bottom w:val="none" w:sz="0" w:space="0" w:color="auto"/>
        <w:right w:val="none" w:sz="0" w:space="0" w:color="auto"/>
      </w:divBdr>
      <w:divsChild>
        <w:div w:id="171455004">
          <w:marLeft w:val="0"/>
          <w:marRight w:val="0"/>
          <w:marTop w:val="0"/>
          <w:marBottom w:val="0"/>
          <w:divBdr>
            <w:top w:val="none" w:sz="0" w:space="0" w:color="auto"/>
            <w:left w:val="none" w:sz="0" w:space="0" w:color="auto"/>
            <w:bottom w:val="none" w:sz="0" w:space="0" w:color="auto"/>
            <w:right w:val="none" w:sz="0" w:space="0" w:color="auto"/>
          </w:divBdr>
        </w:div>
      </w:divsChild>
    </w:div>
    <w:div w:id="2037847311">
      <w:bodyDiv w:val="1"/>
      <w:marLeft w:val="0"/>
      <w:marRight w:val="0"/>
      <w:marTop w:val="0"/>
      <w:marBottom w:val="0"/>
      <w:divBdr>
        <w:top w:val="none" w:sz="0" w:space="0" w:color="auto"/>
        <w:left w:val="none" w:sz="0" w:space="0" w:color="auto"/>
        <w:bottom w:val="none" w:sz="0" w:space="0" w:color="auto"/>
        <w:right w:val="none" w:sz="0" w:space="0" w:color="auto"/>
      </w:divBdr>
      <w:divsChild>
        <w:div w:id="1608075175">
          <w:marLeft w:val="0"/>
          <w:marRight w:val="0"/>
          <w:marTop w:val="0"/>
          <w:marBottom w:val="0"/>
          <w:divBdr>
            <w:top w:val="none" w:sz="0" w:space="0" w:color="auto"/>
            <w:left w:val="none" w:sz="0" w:space="0" w:color="auto"/>
            <w:bottom w:val="none" w:sz="0" w:space="0" w:color="auto"/>
            <w:right w:val="none" w:sz="0" w:space="0" w:color="auto"/>
          </w:divBdr>
        </w:div>
      </w:divsChild>
    </w:div>
    <w:div w:id="2059041464">
      <w:bodyDiv w:val="1"/>
      <w:marLeft w:val="0"/>
      <w:marRight w:val="0"/>
      <w:marTop w:val="0"/>
      <w:marBottom w:val="0"/>
      <w:divBdr>
        <w:top w:val="none" w:sz="0" w:space="0" w:color="auto"/>
        <w:left w:val="none" w:sz="0" w:space="0" w:color="auto"/>
        <w:bottom w:val="none" w:sz="0" w:space="0" w:color="auto"/>
        <w:right w:val="none" w:sz="0" w:space="0" w:color="auto"/>
      </w:divBdr>
      <w:divsChild>
        <w:div w:id="244387931">
          <w:marLeft w:val="0"/>
          <w:marRight w:val="0"/>
          <w:marTop w:val="0"/>
          <w:marBottom w:val="0"/>
          <w:divBdr>
            <w:top w:val="none" w:sz="0" w:space="0" w:color="auto"/>
            <w:left w:val="none" w:sz="0" w:space="0" w:color="auto"/>
            <w:bottom w:val="none" w:sz="0" w:space="0" w:color="auto"/>
            <w:right w:val="none" w:sz="0" w:space="0" w:color="auto"/>
          </w:divBdr>
        </w:div>
      </w:divsChild>
    </w:div>
    <w:div w:id="2059087006">
      <w:bodyDiv w:val="1"/>
      <w:marLeft w:val="0"/>
      <w:marRight w:val="0"/>
      <w:marTop w:val="0"/>
      <w:marBottom w:val="0"/>
      <w:divBdr>
        <w:top w:val="none" w:sz="0" w:space="0" w:color="auto"/>
        <w:left w:val="none" w:sz="0" w:space="0" w:color="auto"/>
        <w:bottom w:val="none" w:sz="0" w:space="0" w:color="auto"/>
        <w:right w:val="none" w:sz="0" w:space="0" w:color="auto"/>
      </w:divBdr>
    </w:div>
    <w:div w:id="2069304577">
      <w:bodyDiv w:val="1"/>
      <w:marLeft w:val="0"/>
      <w:marRight w:val="0"/>
      <w:marTop w:val="0"/>
      <w:marBottom w:val="0"/>
      <w:divBdr>
        <w:top w:val="none" w:sz="0" w:space="0" w:color="auto"/>
        <w:left w:val="none" w:sz="0" w:space="0" w:color="auto"/>
        <w:bottom w:val="none" w:sz="0" w:space="0" w:color="auto"/>
        <w:right w:val="none" w:sz="0" w:space="0" w:color="auto"/>
      </w:divBdr>
      <w:divsChild>
        <w:div w:id="513569610">
          <w:marLeft w:val="0"/>
          <w:marRight w:val="0"/>
          <w:marTop w:val="0"/>
          <w:marBottom w:val="0"/>
          <w:divBdr>
            <w:top w:val="none" w:sz="0" w:space="0" w:color="auto"/>
            <w:left w:val="none" w:sz="0" w:space="0" w:color="auto"/>
            <w:bottom w:val="none" w:sz="0" w:space="0" w:color="auto"/>
            <w:right w:val="none" w:sz="0" w:space="0" w:color="auto"/>
          </w:divBdr>
        </w:div>
      </w:divsChild>
    </w:div>
    <w:div w:id="2073575551">
      <w:bodyDiv w:val="1"/>
      <w:marLeft w:val="0"/>
      <w:marRight w:val="0"/>
      <w:marTop w:val="0"/>
      <w:marBottom w:val="0"/>
      <w:divBdr>
        <w:top w:val="none" w:sz="0" w:space="0" w:color="auto"/>
        <w:left w:val="none" w:sz="0" w:space="0" w:color="auto"/>
        <w:bottom w:val="none" w:sz="0" w:space="0" w:color="auto"/>
        <w:right w:val="none" w:sz="0" w:space="0" w:color="auto"/>
      </w:divBdr>
    </w:div>
    <w:div w:id="2113040903">
      <w:bodyDiv w:val="1"/>
      <w:marLeft w:val="0"/>
      <w:marRight w:val="0"/>
      <w:marTop w:val="0"/>
      <w:marBottom w:val="0"/>
      <w:divBdr>
        <w:top w:val="none" w:sz="0" w:space="0" w:color="auto"/>
        <w:left w:val="none" w:sz="0" w:space="0" w:color="auto"/>
        <w:bottom w:val="none" w:sz="0" w:space="0" w:color="auto"/>
        <w:right w:val="none" w:sz="0" w:space="0" w:color="auto"/>
      </w:divBdr>
    </w:div>
    <w:div w:id="2133668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C1F54-249F-A44F-A6DD-AFBC4E2B7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Office\Templates\1033\Contemporary Resume.dot</Template>
  <TotalTime>838</TotalTime>
  <Pages>7</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Resume</vt:lpstr>
    </vt:vector>
  </TitlesOfParts>
  <Company>Tokaido Media, Inc.</Company>
  <LinksUpToDate>false</LinksUpToDate>
  <CharactersWithSpaces>15499</CharactersWithSpaces>
  <SharedDoc>false</SharedDoc>
  <HLinks>
    <vt:vector size="6" baseType="variant">
      <vt:variant>
        <vt:i4>4325431</vt:i4>
      </vt:variant>
      <vt:variant>
        <vt:i4>0</vt:i4>
      </vt:variant>
      <vt:variant>
        <vt:i4>0</vt:i4>
      </vt:variant>
      <vt:variant>
        <vt:i4>5</vt:i4>
      </vt:variant>
      <vt:variant>
        <vt:lpwstr>http://www.lajug.org/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Marco Antonio Villalobos, Jr.</dc:creator>
  <cp:keywords/>
  <cp:lastModifiedBy>Marco Villalobos</cp:lastModifiedBy>
  <cp:revision>36</cp:revision>
  <cp:lastPrinted>2019-01-08T06:17:00Z</cp:lastPrinted>
  <dcterms:created xsi:type="dcterms:W3CDTF">2014-03-22T03:58:00Z</dcterms:created>
  <dcterms:modified xsi:type="dcterms:W3CDTF">2023-12-08T19:25:00Z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99022200</vt:i4>
  </property>
</Properties>
</file>